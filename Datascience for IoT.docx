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AB02A7" w:rsidP="00D70D02">
      <w:r>
        <w:rPr>
          <w:noProof/>
          <w:lang w:eastAsia="nl-NL"/>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hthoek 3" descr="witte rechthoek voor tekst op de hoes"/>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27EF8" id="Rechthoek 3" o:spid="_x0000_s1026" alt="witte rechthoek voor tekst op de hoes"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" fillcolor="white [3212]" stroked="f" strokeweight="2pt">
                <w10:wrap anchory="page"/>
              </v:rect>
            </w:pict>
          </mc:Fallback>
        </mc:AlternateContent>
      </w:r>
      <w:r w:rsidR="00D077E9">
        <w:rPr>
          <w:noProof/>
          <w:lang w:eastAsia="nl-NL"/>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Afbeelding 1" descr="straatgezicht met stadsgebouwen, markt en straatb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r>
              <w:rPr>
                <w:noProof/>
                <w:lang w:eastAsia="nl-NL"/>
              </w:rPr>
              <mc:AlternateContent>
                <mc:Choice Requires="wps">
                  <w:drawing>
                    <wp:inline distT="0" distB="0" distL="0" distR="0" wp14:anchorId="2E81C4ED" wp14:editId="436C7204">
                      <wp:extent cx="3528695" cy="1210614"/>
                      <wp:effectExtent l="0" t="0" r="0" b="0"/>
                      <wp:docPr id="8" name="Tekstvak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Default="004F35A5" w:rsidP="004C4794">
                                  <w:pPr>
                                    <w:pStyle w:val="Titel"/>
                                    <w:rPr>
                                      <w:lang w:val="en-US" w:bidi="nl-NL"/>
                                    </w:rPr>
                                  </w:pPr>
                                  <w:r>
                                    <w:rPr>
                                      <w:lang w:val="en-US" w:bidi="nl-NL"/>
                                    </w:rPr>
                                    <w:t>Datascience for IoT</w:t>
                                  </w:r>
                                  <w:r w:rsidR="004C4794">
                                    <w:rPr>
                                      <w:lang w:val="en-US" w:bidi="nl-NL"/>
                                    </w:rPr>
                                    <w:tab/>
                                  </w:r>
                                </w:p>
                                <w:p w:rsidR="002D4652" w:rsidRPr="004C4794" w:rsidRDefault="002D4652" w:rsidP="004C4794">
                                  <w:pPr>
                                    <w:pStyle w:val="Titel"/>
                                    <w:rPr>
                                      <w:lang w:val="en-US"/>
                                    </w:rPr>
                                  </w:pPr>
                                  <w:r>
                                    <w:rPr>
                                      <w:lang w:val="en-US" w:bidi="nl-NL"/>
                                    </w:rPr>
                                    <w:t xml:space="preserve">OP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kstvak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" filled="f" stroked="f" strokeweight=".5pt">
                      <v:textbox>
                        <w:txbxContent>
                          <w:p w:rsidR="00D077E9" w:rsidRDefault="004F35A5" w:rsidP="004C4794">
                            <w:pPr>
                              <w:pStyle w:val="Titel"/>
                              <w:rPr>
                                <w:lang w:val="en-US" w:bidi="nl-NL"/>
                              </w:rPr>
                            </w:pPr>
                            <w:r>
                              <w:rPr>
                                <w:lang w:val="en-US" w:bidi="nl-NL"/>
                              </w:rPr>
                              <w:t>Datascience for IoT</w:t>
                            </w:r>
                            <w:r w:rsidR="004C4794">
                              <w:rPr>
                                <w:lang w:val="en-US" w:bidi="nl-NL"/>
                              </w:rPr>
                              <w:tab/>
                            </w:r>
                          </w:p>
                          <w:p w:rsidR="002D4652" w:rsidRPr="004C4794" w:rsidRDefault="002D4652" w:rsidP="004C4794">
                            <w:pPr>
                              <w:pStyle w:val="Titel"/>
                              <w:rPr>
                                <w:lang w:val="en-US"/>
                              </w:rPr>
                            </w:pPr>
                            <w:r>
                              <w:rPr>
                                <w:lang w:val="en-US" w:bidi="nl-NL"/>
                              </w:rPr>
                              <w:t xml:space="preserve">OP 2 </w:t>
                            </w:r>
                          </w:p>
                        </w:txbxContent>
                      </v:textbox>
                      <w10:anchorlock/>
                    </v:shape>
                  </w:pict>
                </mc:Fallback>
              </mc:AlternateContent>
            </w:r>
          </w:p>
          <w:p w:rsidR="00D077E9" w:rsidRDefault="00D077E9" w:rsidP="00AB02A7">
            <w:r>
              <w:rPr>
                <w:noProof/>
                <w:lang w:eastAsia="nl-NL"/>
              </w:rPr>
              <mc:AlternateContent>
                <mc:Choice Requires="wps">
                  <w:drawing>
                    <wp:inline distT="0" distB="0" distL="0" distR="0" wp14:anchorId="325EECF4" wp14:editId="7EB51CE3">
                      <wp:extent cx="1390918" cy="0"/>
                      <wp:effectExtent l="0" t="19050" r="19050" b="19050"/>
                      <wp:docPr id="5" name="Rechte verbindingslijn 5" descr="scheidingslijn tekst"/>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D9FCAC" id="Rechte verbindingslijn 5"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" strokecolor="#082a75 [3215]" strokeweight="3pt">
                      <w10:anchorlock/>
                    </v:line>
                  </w:pict>
                </mc:Fallback>
              </mc:AlternateContent>
            </w:r>
          </w:p>
        </w:tc>
      </w:tr>
      <w:tr w:rsidR="00D077E9" w:rsidTr="00AB02A7">
        <w:trPr>
          <w:trHeight w:val="8135"/>
        </w:trPr>
        <w:tc>
          <w:tcPr>
            <w:tcW w:w="5580" w:type="dxa"/>
            <w:tcBorders>
              <w:top w:val="nil"/>
              <w:left w:val="nil"/>
              <w:bottom w:val="nil"/>
              <w:right w:val="nil"/>
            </w:tcBorders>
          </w:tcPr>
          <w:p w:rsidR="00D077E9" w:rsidRDefault="00D077E9" w:rsidP="00AB02A7">
            <w:pPr>
              <w:rPr>
                <w:noProof/>
              </w:rPr>
            </w:pPr>
          </w:p>
        </w:tc>
      </w:tr>
      <w:tr w:rsidR="00D077E9" w:rsidRPr="004F35A5" w:rsidTr="00AB02A7">
        <w:trPr>
          <w:trHeight w:val="2438"/>
        </w:trPr>
        <w:tc>
          <w:tcPr>
            <w:tcW w:w="5580" w:type="dxa"/>
            <w:tcBorders>
              <w:top w:val="nil"/>
              <w:left w:val="nil"/>
              <w:bottom w:val="nil"/>
              <w:right w:val="nil"/>
            </w:tcBorders>
          </w:tcPr>
          <w:sdt>
            <w:sdtPr>
              <w:id w:val="1080870105"/>
              <w:placeholder>
                <w:docPart w:val="3EE62F66DC874387ADBDDF2D05305B83"/>
              </w:placeholder>
              <w15:appearance w15:val="hidden"/>
            </w:sdtPr>
            <w:sdtEndPr/>
            <w:sdtContent>
              <w:p w:rsidR="00D077E9" w:rsidRDefault="00B14C6A" w:rsidP="00AB02A7">
                <w:r>
                  <w:rPr>
                    <w:rStyle w:val="OndertitelChar"/>
                    <w:b w:val="0"/>
                    <w:lang w:bidi="nl-NL"/>
                  </w:rPr>
                  <w:fldChar w:fldCharType="begin"/>
                </w:r>
                <w:r>
                  <w:rPr>
                    <w:rStyle w:val="OndertitelChar"/>
                    <w:b w:val="0"/>
                    <w:lang w:bidi="nl-NL"/>
                  </w:rPr>
                  <w:instrText xml:space="preserve"> DATE  \@ "d MMMM"  \* MERGEFORMAT </w:instrText>
                </w:r>
                <w:r>
                  <w:rPr>
                    <w:rStyle w:val="OndertitelChar"/>
                    <w:b w:val="0"/>
                    <w:lang w:bidi="nl-NL"/>
                  </w:rPr>
                  <w:fldChar w:fldCharType="separate"/>
                </w:r>
                <w:r w:rsidR="004F35A5">
                  <w:rPr>
                    <w:rStyle w:val="OndertitelChar"/>
                    <w:b w:val="0"/>
                    <w:noProof/>
                    <w:lang w:bidi="nl-NL"/>
                  </w:rPr>
                  <w:t>8 februari</w:t>
                </w:r>
                <w:r>
                  <w:rPr>
                    <w:rStyle w:val="OndertitelChar"/>
                    <w:b w:val="0"/>
                    <w:lang w:bidi="nl-NL"/>
                  </w:rPr>
                  <w:fldChar w:fldCharType="end"/>
                </w:r>
              </w:p>
            </w:sdtContent>
          </w:sdt>
          <w:p w:rsidR="00D077E9" w:rsidRDefault="00D077E9" w:rsidP="00AB02A7">
            <w:pPr>
              <w:rPr>
                <w:noProof/>
                <w:sz w:val="10"/>
                <w:szCs w:val="10"/>
              </w:rPr>
            </w:pPr>
            <w:r w:rsidRPr="00D86945">
              <w:rPr>
                <w:noProof/>
                <w:sz w:val="10"/>
                <w:szCs w:val="10"/>
                <w:lang w:eastAsia="nl-NL"/>
              </w:rPr>
              <mc:AlternateContent>
                <mc:Choice Requires="wps">
                  <w:drawing>
                    <wp:inline distT="0" distB="0" distL="0" distR="0" wp14:anchorId="05221EEA" wp14:editId="0908A099">
                      <wp:extent cx="1493949" cy="0"/>
                      <wp:effectExtent l="0" t="19050" r="30480" b="19050"/>
                      <wp:docPr id="6" name="Rechte verbindingslijn 6" descr="scheidingslijn tekst"/>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B72F54" id="Rechte verbindingslijn 6"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Pr="004F35A5" w:rsidRDefault="00762452" w:rsidP="00AB02A7">
            <w:pPr>
              <w:rPr>
                <w:lang w:val="en-US"/>
              </w:rPr>
            </w:pPr>
            <w:sdt>
              <w:sdtPr>
                <w:id w:val="-1740469667"/>
                <w:placeholder>
                  <w:docPart w:val="A953D7B1C6384E7CA2A602690A3FC1AF"/>
                </w:placeholder>
                <w15:appearance w15:val="hidden"/>
              </w:sdtPr>
              <w:sdtEndPr/>
              <w:sdtContent>
                <w:r w:rsidR="004C4794" w:rsidRPr="004F35A5">
                  <w:rPr>
                    <w:lang w:val="en-US"/>
                  </w:rPr>
                  <w:t xml:space="preserve">Denise van Roon </w:t>
                </w:r>
                <w:r w:rsidR="00E2669F" w:rsidRPr="004F35A5">
                  <w:rPr>
                    <w:lang w:val="en-US"/>
                  </w:rPr>
                  <w:t>| 0996954</w:t>
                </w:r>
              </w:sdtContent>
            </w:sdt>
          </w:p>
          <w:p w:rsidR="00D077E9" w:rsidRPr="004F35A5" w:rsidRDefault="004C4794" w:rsidP="00AB02A7">
            <w:pPr>
              <w:rPr>
                <w:lang w:val="en-US"/>
              </w:rPr>
            </w:pPr>
            <w:r w:rsidRPr="004F35A5">
              <w:rPr>
                <w:lang w:val="en-US" w:bidi="nl-NL"/>
              </w:rPr>
              <w:t>Datascience for IoT</w:t>
            </w:r>
          </w:p>
          <w:p w:rsidR="00D077E9" w:rsidRPr="004F35A5" w:rsidRDefault="00D077E9" w:rsidP="00AB02A7">
            <w:pPr>
              <w:rPr>
                <w:noProof/>
                <w:sz w:val="10"/>
                <w:szCs w:val="10"/>
                <w:lang w:val="en-US"/>
              </w:rPr>
            </w:pPr>
          </w:p>
        </w:tc>
      </w:tr>
    </w:tbl>
    <w:p w:rsidR="004C4794" w:rsidRPr="004F35A5" w:rsidRDefault="00A02EDF" w:rsidP="004C4794">
      <w:pPr>
        <w:spacing w:after="200"/>
        <w:rPr>
          <w:lang w:val="en-US"/>
        </w:rPr>
      </w:pPr>
      <w:r>
        <w:rPr>
          <w:noProof/>
          <w:lang w:eastAsia="nl-NL"/>
        </w:rPr>
        <w:drawing>
          <wp:anchor distT="0" distB="0" distL="114300" distR="114300" simplePos="0" relativeHeight="251662336" behindDoc="0" locked="0" layoutInCell="1" allowOverlap="1">
            <wp:simplePos x="0" y="0"/>
            <wp:positionH relativeFrom="margin">
              <wp:posOffset>5351674</wp:posOffset>
            </wp:positionH>
            <wp:positionV relativeFrom="paragraph">
              <wp:posOffset>7190520</wp:posOffset>
            </wp:positionV>
            <wp:extent cx="1196975" cy="1196975"/>
            <wp:effectExtent l="0" t="0" r="3175" b="317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s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975" cy="1196975"/>
                    </a:xfrm>
                    <a:prstGeom prst="rect">
                      <a:avLst/>
                    </a:prstGeom>
                  </pic:spPr>
                </pic:pic>
              </a:graphicData>
            </a:graphic>
            <wp14:sizeRelH relativeFrom="page">
              <wp14:pctWidth>0</wp14:pctWidth>
            </wp14:sizeRelH>
            <wp14:sizeRelV relativeFrom="page">
              <wp14:pctHeight>0</wp14:pctHeight>
            </wp14:sizeRelV>
          </wp:anchor>
        </w:drawing>
      </w:r>
      <w:r w:rsidR="00AB02A7">
        <w:rPr>
          <w:noProof/>
          <w:lang w:eastAsia="nl-NL"/>
        </w:rPr>
        <mc:AlternateContent>
          <mc:Choice Requires="wps">
            <w:drawing>
              <wp:anchor distT="0" distB="0" distL="114300" distR="114300" simplePos="0" relativeHeight="251659264" behindDoc="1" locked="0" layoutInCell="1" allowOverlap="1" wp14:anchorId="69641541" wp14:editId="347EC454">
                <wp:simplePos x="0" y="0"/>
                <wp:positionH relativeFrom="column">
                  <wp:posOffset>-745490</wp:posOffset>
                </wp:positionH>
                <wp:positionV relativeFrom="page">
                  <wp:posOffset>6667500</wp:posOffset>
                </wp:positionV>
                <wp:extent cx="7760970" cy="4019550"/>
                <wp:effectExtent l="0" t="0" r="0" b="0"/>
                <wp:wrapNone/>
                <wp:docPr id="2" name="Rechthoek 2" descr="gekleurde rechthoe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730AF" id="Rechthoek 2" o:spid="_x0000_s1026" alt="gekleurde rechthoe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" fillcolor="#34aba2 [3206]" stroked="f" strokeweight="2pt">
                <w10:wrap anchory="page"/>
              </v:rect>
            </w:pict>
          </mc:Fallback>
        </mc:AlternateContent>
      </w:r>
      <w:r w:rsidR="00D077E9" w:rsidRPr="004F35A5">
        <w:rPr>
          <w:lang w:val="en-US" w:bidi="nl-NL"/>
        </w:rPr>
        <w:br w:type="page"/>
      </w:r>
    </w:p>
    <w:sdt>
      <w:sdtPr>
        <w:rPr>
          <w:rFonts w:asciiTheme="minorHAnsi" w:eastAsiaTheme="minorEastAsia" w:hAnsiTheme="minorHAnsi" w:cstheme="minorBidi"/>
          <w:b/>
          <w:color w:val="082A75" w:themeColor="text2"/>
          <w:sz w:val="28"/>
          <w:szCs w:val="22"/>
          <w:lang w:eastAsia="en-US"/>
        </w:rPr>
        <w:id w:val="2146007259"/>
        <w:docPartObj>
          <w:docPartGallery w:val="Table of Contents"/>
          <w:docPartUnique/>
        </w:docPartObj>
      </w:sdtPr>
      <w:sdtEndPr>
        <w:rPr>
          <w:bCs/>
        </w:rPr>
      </w:sdtEndPr>
      <w:sdtContent>
        <w:p w:rsidR="004C4794" w:rsidRDefault="004C4794">
          <w:pPr>
            <w:pStyle w:val="Kopvaninhoudsopgave"/>
          </w:pPr>
          <w:r>
            <w:t>Inhoud</w:t>
          </w:r>
        </w:p>
        <w:p w:rsidR="004C4794" w:rsidRDefault="004C4794" w:rsidP="004C4794">
          <w:pPr>
            <w:rPr>
              <w:lang w:eastAsia="nl-NL"/>
            </w:rPr>
          </w:pPr>
        </w:p>
        <w:p w:rsidR="004C4794" w:rsidRPr="004C4794" w:rsidRDefault="004C4794" w:rsidP="004C4794">
          <w:pPr>
            <w:rPr>
              <w:lang w:eastAsia="nl-NL"/>
            </w:rPr>
          </w:pPr>
        </w:p>
        <w:p w:rsidR="004B77DD" w:rsidRDefault="004C4794">
          <w:pPr>
            <w:pStyle w:val="Inhopg1"/>
            <w:tabs>
              <w:tab w:val="right" w:leader="dot" w:pos="10024"/>
            </w:tabs>
            <w:rPr>
              <w:b w:val="0"/>
              <w:noProof/>
              <w:color w:val="auto"/>
              <w:sz w:val="22"/>
              <w:lang w:eastAsia="nl-NL"/>
            </w:rPr>
          </w:pPr>
          <w:r>
            <w:rPr>
              <w:bCs/>
            </w:rPr>
            <w:fldChar w:fldCharType="begin"/>
          </w:r>
          <w:r>
            <w:rPr>
              <w:bCs/>
            </w:rPr>
            <w:instrText xml:space="preserve"> TOC \o "1-3" \h \z \u </w:instrText>
          </w:r>
          <w:r>
            <w:rPr>
              <w:bCs/>
            </w:rPr>
            <w:fldChar w:fldCharType="separate"/>
          </w:r>
          <w:hyperlink w:anchor="_Toc63088521" w:history="1">
            <w:r w:rsidR="004B77DD" w:rsidRPr="00E92B10">
              <w:rPr>
                <w:rStyle w:val="Hyperlink"/>
                <w:noProof/>
                <w:lang w:val="en-US" w:bidi="nl-NL"/>
              </w:rPr>
              <w:t>Voorwoord</w:t>
            </w:r>
            <w:r w:rsidR="004B77DD">
              <w:rPr>
                <w:noProof/>
                <w:webHidden/>
              </w:rPr>
              <w:tab/>
            </w:r>
            <w:r w:rsidR="004B77DD">
              <w:rPr>
                <w:noProof/>
                <w:webHidden/>
              </w:rPr>
              <w:fldChar w:fldCharType="begin"/>
            </w:r>
            <w:r w:rsidR="004B77DD">
              <w:rPr>
                <w:noProof/>
                <w:webHidden/>
              </w:rPr>
              <w:instrText xml:space="preserve"> PAGEREF _Toc63088521 \h </w:instrText>
            </w:r>
            <w:r w:rsidR="004B77DD">
              <w:rPr>
                <w:noProof/>
                <w:webHidden/>
              </w:rPr>
            </w:r>
            <w:r w:rsidR="004B77DD">
              <w:rPr>
                <w:noProof/>
                <w:webHidden/>
              </w:rPr>
              <w:fldChar w:fldCharType="separate"/>
            </w:r>
            <w:r w:rsidR="004B77DD">
              <w:rPr>
                <w:noProof/>
                <w:webHidden/>
              </w:rPr>
              <w:t>3</w:t>
            </w:r>
            <w:r w:rsidR="004B77DD">
              <w:rPr>
                <w:noProof/>
                <w:webHidden/>
              </w:rPr>
              <w:fldChar w:fldCharType="end"/>
            </w:r>
          </w:hyperlink>
        </w:p>
        <w:p w:rsidR="004B77DD" w:rsidRDefault="00762452">
          <w:pPr>
            <w:pStyle w:val="Inhopg1"/>
            <w:tabs>
              <w:tab w:val="right" w:leader="dot" w:pos="10024"/>
            </w:tabs>
            <w:rPr>
              <w:b w:val="0"/>
              <w:noProof/>
              <w:color w:val="auto"/>
              <w:sz w:val="22"/>
              <w:lang w:eastAsia="nl-NL"/>
            </w:rPr>
          </w:pPr>
          <w:hyperlink w:anchor="_Toc63088522" w:history="1">
            <w:r w:rsidR="004B77DD" w:rsidRPr="00E92B10">
              <w:rPr>
                <w:rStyle w:val="Hyperlink"/>
                <w:noProof/>
                <w:lang w:bidi="nl-NL"/>
              </w:rPr>
              <w:t>Onderzoek</w:t>
            </w:r>
            <w:r w:rsidR="004B77DD">
              <w:rPr>
                <w:noProof/>
                <w:webHidden/>
              </w:rPr>
              <w:tab/>
            </w:r>
            <w:r w:rsidR="004B77DD">
              <w:rPr>
                <w:noProof/>
                <w:webHidden/>
              </w:rPr>
              <w:fldChar w:fldCharType="begin"/>
            </w:r>
            <w:r w:rsidR="004B77DD">
              <w:rPr>
                <w:noProof/>
                <w:webHidden/>
              </w:rPr>
              <w:instrText xml:space="preserve"> PAGEREF _Toc63088522 \h </w:instrText>
            </w:r>
            <w:r w:rsidR="004B77DD">
              <w:rPr>
                <w:noProof/>
                <w:webHidden/>
              </w:rPr>
            </w:r>
            <w:r w:rsidR="004B77DD">
              <w:rPr>
                <w:noProof/>
                <w:webHidden/>
              </w:rPr>
              <w:fldChar w:fldCharType="separate"/>
            </w:r>
            <w:r w:rsidR="004B77DD">
              <w:rPr>
                <w:noProof/>
                <w:webHidden/>
              </w:rPr>
              <w:t>4</w:t>
            </w:r>
            <w:r w:rsidR="004B77DD">
              <w:rPr>
                <w:noProof/>
                <w:webHidden/>
              </w:rPr>
              <w:fldChar w:fldCharType="end"/>
            </w:r>
          </w:hyperlink>
        </w:p>
        <w:p w:rsidR="004B77DD" w:rsidRDefault="00762452">
          <w:pPr>
            <w:pStyle w:val="Inhopg2"/>
            <w:tabs>
              <w:tab w:val="right" w:leader="dot" w:pos="10024"/>
            </w:tabs>
            <w:rPr>
              <w:b w:val="0"/>
              <w:noProof/>
              <w:color w:val="auto"/>
              <w:sz w:val="22"/>
              <w:lang w:eastAsia="nl-NL"/>
            </w:rPr>
          </w:pPr>
          <w:hyperlink w:anchor="_Toc63088523" w:history="1">
            <w:r w:rsidR="004B77DD" w:rsidRPr="00E92B10">
              <w:rPr>
                <w:rStyle w:val="Hyperlink"/>
                <w:noProof/>
              </w:rPr>
              <w:t>De Raspberry PI 4</w:t>
            </w:r>
            <w:r w:rsidR="004B77DD">
              <w:rPr>
                <w:noProof/>
                <w:webHidden/>
              </w:rPr>
              <w:tab/>
            </w:r>
            <w:r w:rsidR="004B77DD">
              <w:rPr>
                <w:noProof/>
                <w:webHidden/>
              </w:rPr>
              <w:fldChar w:fldCharType="begin"/>
            </w:r>
            <w:r w:rsidR="004B77DD">
              <w:rPr>
                <w:noProof/>
                <w:webHidden/>
              </w:rPr>
              <w:instrText xml:space="preserve"> PAGEREF _Toc63088523 \h </w:instrText>
            </w:r>
            <w:r w:rsidR="004B77DD">
              <w:rPr>
                <w:noProof/>
                <w:webHidden/>
              </w:rPr>
            </w:r>
            <w:r w:rsidR="004B77DD">
              <w:rPr>
                <w:noProof/>
                <w:webHidden/>
              </w:rPr>
              <w:fldChar w:fldCharType="separate"/>
            </w:r>
            <w:r w:rsidR="004B77DD">
              <w:rPr>
                <w:noProof/>
                <w:webHidden/>
              </w:rPr>
              <w:t>4</w:t>
            </w:r>
            <w:r w:rsidR="004B77DD">
              <w:rPr>
                <w:noProof/>
                <w:webHidden/>
              </w:rPr>
              <w:fldChar w:fldCharType="end"/>
            </w:r>
          </w:hyperlink>
        </w:p>
        <w:p w:rsidR="004B77DD" w:rsidRDefault="00762452">
          <w:pPr>
            <w:pStyle w:val="Inhopg1"/>
            <w:tabs>
              <w:tab w:val="right" w:leader="dot" w:pos="10024"/>
            </w:tabs>
            <w:rPr>
              <w:b w:val="0"/>
              <w:noProof/>
              <w:color w:val="auto"/>
              <w:sz w:val="22"/>
              <w:lang w:eastAsia="nl-NL"/>
            </w:rPr>
          </w:pPr>
          <w:hyperlink w:anchor="_Toc63088524" w:history="1">
            <w:r w:rsidR="004B77DD" w:rsidRPr="00E92B10">
              <w:rPr>
                <w:rStyle w:val="Hyperlink"/>
                <w:noProof/>
                <w:lang w:bidi="nl-NL"/>
              </w:rPr>
              <w:t>Het Project</w:t>
            </w:r>
            <w:r w:rsidR="004B77DD">
              <w:rPr>
                <w:noProof/>
                <w:webHidden/>
              </w:rPr>
              <w:tab/>
            </w:r>
            <w:r w:rsidR="004B77DD">
              <w:rPr>
                <w:noProof/>
                <w:webHidden/>
              </w:rPr>
              <w:fldChar w:fldCharType="begin"/>
            </w:r>
            <w:r w:rsidR="004B77DD">
              <w:rPr>
                <w:noProof/>
                <w:webHidden/>
              </w:rPr>
              <w:instrText xml:space="preserve"> PAGEREF _Toc63088524 \h </w:instrText>
            </w:r>
            <w:r w:rsidR="004B77DD">
              <w:rPr>
                <w:noProof/>
                <w:webHidden/>
              </w:rPr>
            </w:r>
            <w:r w:rsidR="004B77DD">
              <w:rPr>
                <w:noProof/>
                <w:webHidden/>
              </w:rPr>
              <w:fldChar w:fldCharType="separate"/>
            </w:r>
            <w:r w:rsidR="004B77DD">
              <w:rPr>
                <w:noProof/>
                <w:webHidden/>
              </w:rPr>
              <w:t>5</w:t>
            </w:r>
            <w:r w:rsidR="004B77DD">
              <w:rPr>
                <w:noProof/>
                <w:webHidden/>
              </w:rPr>
              <w:fldChar w:fldCharType="end"/>
            </w:r>
          </w:hyperlink>
        </w:p>
        <w:p w:rsidR="004B77DD" w:rsidRDefault="00762452">
          <w:pPr>
            <w:pStyle w:val="Inhopg2"/>
            <w:tabs>
              <w:tab w:val="right" w:leader="dot" w:pos="10024"/>
            </w:tabs>
            <w:rPr>
              <w:b w:val="0"/>
              <w:noProof/>
              <w:color w:val="auto"/>
              <w:sz w:val="22"/>
              <w:lang w:eastAsia="nl-NL"/>
            </w:rPr>
          </w:pPr>
          <w:hyperlink w:anchor="_Toc63088525" w:history="1">
            <w:r w:rsidR="004B77DD" w:rsidRPr="00E92B10">
              <w:rPr>
                <w:rStyle w:val="Hyperlink"/>
                <w:noProof/>
              </w:rPr>
              <w:t>Urenverantwoording</w:t>
            </w:r>
            <w:r w:rsidR="004B77DD">
              <w:rPr>
                <w:noProof/>
                <w:webHidden/>
              </w:rPr>
              <w:tab/>
            </w:r>
            <w:r w:rsidR="004B77DD">
              <w:rPr>
                <w:noProof/>
                <w:webHidden/>
              </w:rPr>
              <w:fldChar w:fldCharType="begin"/>
            </w:r>
            <w:r w:rsidR="004B77DD">
              <w:rPr>
                <w:noProof/>
                <w:webHidden/>
              </w:rPr>
              <w:instrText xml:space="preserve"> PAGEREF _Toc63088525 \h </w:instrText>
            </w:r>
            <w:r w:rsidR="004B77DD">
              <w:rPr>
                <w:noProof/>
                <w:webHidden/>
              </w:rPr>
            </w:r>
            <w:r w:rsidR="004B77DD">
              <w:rPr>
                <w:noProof/>
                <w:webHidden/>
              </w:rPr>
              <w:fldChar w:fldCharType="separate"/>
            </w:r>
            <w:r w:rsidR="004B77DD">
              <w:rPr>
                <w:noProof/>
                <w:webHidden/>
              </w:rPr>
              <w:t>5</w:t>
            </w:r>
            <w:r w:rsidR="004B77DD">
              <w:rPr>
                <w:noProof/>
                <w:webHidden/>
              </w:rPr>
              <w:fldChar w:fldCharType="end"/>
            </w:r>
          </w:hyperlink>
        </w:p>
        <w:p w:rsidR="004B77DD" w:rsidRDefault="00762452">
          <w:pPr>
            <w:pStyle w:val="Inhopg1"/>
            <w:tabs>
              <w:tab w:val="right" w:leader="dot" w:pos="10024"/>
            </w:tabs>
            <w:rPr>
              <w:b w:val="0"/>
              <w:noProof/>
              <w:color w:val="auto"/>
              <w:sz w:val="22"/>
              <w:lang w:eastAsia="nl-NL"/>
            </w:rPr>
          </w:pPr>
          <w:hyperlink w:anchor="_Toc63088526" w:history="1">
            <w:r w:rsidR="004B77DD" w:rsidRPr="00E92B10">
              <w:rPr>
                <w:rStyle w:val="Hyperlink"/>
                <w:noProof/>
                <w:lang w:bidi="nl-NL"/>
              </w:rPr>
              <w:t>Bronnen</w:t>
            </w:r>
            <w:r w:rsidR="004B77DD">
              <w:rPr>
                <w:noProof/>
                <w:webHidden/>
              </w:rPr>
              <w:tab/>
            </w:r>
            <w:r w:rsidR="004B77DD">
              <w:rPr>
                <w:noProof/>
                <w:webHidden/>
              </w:rPr>
              <w:fldChar w:fldCharType="begin"/>
            </w:r>
            <w:r w:rsidR="004B77DD">
              <w:rPr>
                <w:noProof/>
                <w:webHidden/>
              </w:rPr>
              <w:instrText xml:space="preserve"> PAGEREF _Toc63088526 \h </w:instrText>
            </w:r>
            <w:r w:rsidR="004B77DD">
              <w:rPr>
                <w:noProof/>
                <w:webHidden/>
              </w:rPr>
            </w:r>
            <w:r w:rsidR="004B77DD">
              <w:rPr>
                <w:noProof/>
                <w:webHidden/>
              </w:rPr>
              <w:fldChar w:fldCharType="separate"/>
            </w:r>
            <w:r w:rsidR="004B77DD">
              <w:rPr>
                <w:noProof/>
                <w:webHidden/>
              </w:rPr>
              <w:t>6</w:t>
            </w:r>
            <w:r w:rsidR="004B77DD">
              <w:rPr>
                <w:noProof/>
                <w:webHidden/>
              </w:rPr>
              <w:fldChar w:fldCharType="end"/>
            </w:r>
          </w:hyperlink>
        </w:p>
        <w:p w:rsidR="004B77DD" w:rsidRDefault="00762452">
          <w:pPr>
            <w:pStyle w:val="Inhopg2"/>
            <w:tabs>
              <w:tab w:val="right" w:leader="dot" w:pos="10024"/>
            </w:tabs>
            <w:rPr>
              <w:b w:val="0"/>
              <w:noProof/>
              <w:color w:val="auto"/>
              <w:sz w:val="22"/>
              <w:lang w:eastAsia="nl-NL"/>
            </w:rPr>
          </w:pPr>
          <w:hyperlink w:anchor="_Toc63088527" w:history="1">
            <w:r w:rsidR="004B77DD" w:rsidRPr="00E92B10">
              <w:rPr>
                <w:rStyle w:val="Hyperlink"/>
                <w:noProof/>
              </w:rPr>
              <w:t>Foto’s en video</w:t>
            </w:r>
            <w:r w:rsidR="004B77DD">
              <w:rPr>
                <w:noProof/>
                <w:webHidden/>
              </w:rPr>
              <w:tab/>
            </w:r>
            <w:r w:rsidR="004B77DD">
              <w:rPr>
                <w:noProof/>
                <w:webHidden/>
              </w:rPr>
              <w:fldChar w:fldCharType="begin"/>
            </w:r>
            <w:r w:rsidR="004B77DD">
              <w:rPr>
                <w:noProof/>
                <w:webHidden/>
              </w:rPr>
              <w:instrText xml:space="preserve"> PAGEREF _Toc63088527 \h </w:instrText>
            </w:r>
            <w:r w:rsidR="004B77DD">
              <w:rPr>
                <w:noProof/>
                <w:webHidden/>
              </w:rPr>
            </w:r>
            <w:r w:rsidR="004B77DD">
              <w:rPr>
                <w:noProof/>
                <w:webHidden/>
              </w:rPr>
              <w:fldChar w:fldCharType="separate"/>
            </w:r>
            <w:r w:rsidR="004B77DD">
              <w:rPr>
                <w:noProof/>
                <w:webHidden/>
              </w:rPr>
              <w:t>6</w:t>
            </w:r>
            <w:r w:rsidR="004B77DD">
              <w:rPr>
                <w:noProof/>
                <w:webHidden/>
              </w:rPr>
              <w:fldChar w:fldCharType="end"/>
            </w:r>
          </w:hyperlink>
        </w:p>
        <w:p w:rsidR="004C4794" w:rsidRDefault="004C4794" w:rsidP="004C4794">
          <w:r>
            <w:rPr>
              <w:bCs/>
            </w:rPr>
            <w:fldChar w:fldCharType="end"/>
          </w:r>
        </w:p>
      </w:sdtContent>
    </w:sdt>
    <w:tbl>
      <w:tblPr>
        <w:tblW w:w="10039" w:type="dxa"/>
        <w:tblInd w:w="40" w:type="dxa"/>
        <w:tblCellMar>
          <w:left w:w="0" w:type="dxa"/>
          <w:right w:w="0" w:type="dxa"/>
        </w:tblCellMar>
        <w:tblLook w:val="0000" w:firstRow="0" w:lastRow="0" w:firstColumn="0" w:lastColumn="0" w:noHBand="0" w:noVBand="0"/>
      </w:tblPr>
      <w:tblGrid>
        <w:gridCol w:w="10039"/>
      </w:tblGrid>
      <w:tr w:rsidR="00DF027C" w:rsidTr="004C4794">
        <w:trPr>
          <w:trHeight w:val="5931"/>
        </w:trPr>
        <w:tc>
          <w:tcPr>
            <w:tcW w:w="10039" w:type="dxa"/>
          </w:tcPr>
          <w:p w:rsidR="004C4794" w:rsidRPr="004C4794" w:rsidRDefault="004C4794" w:rsidP="004C4794">
            <w:pPr>
              <w:pStyle w:val="Kop1"/>
              <w:rPr>
                <w:lang w:val="en-US"/>
              </w:rPr>
            </w:pPr>
            <w:bookmarkStart w:id="0" w:name="_Toc63088521"/>
            <w:r>
              <w:rPr>
                <w:lang w:val="en-US" w:bidi="nl-NL"/>
              </w:rPr>
              <w:lastRenderedPageBreak/>
              <w:t>Voorwoord</w:t>
            </w:r>
            <w:bookmarkEnd w:id="0"/>
            <w:r>
              <w:rPr>
                <w:lang w:val="en-US" w:bidi="nl-NL"/>
              </w:rPr>
              <w:t xml:space="preserve"> </w:t>
            </w:r>
          </w:p>
          <w:tbl>
            <w:tblPr>
              <w:tblW w:w="9999" w:type="dxa"/>
              <w:tblInd w:w="40" w:type="dxa"/>
              <w:tblCellMar>
                <w:left w:w="0" w:type="dxa"/>
                <w:right w:w="0" w:type="dxa"/>
              </w:tblCellMar>
              <w:tblLook w:val="0000" w:firstRow="0" w:lastRow="0" w:firstColumn="0" w:lastColumn="0" w:noHBand="0" w:noVBand="0"/>
            </w:tblPr>
            <w:tblGrid>
              <w:gridCol w:w="9999"/>
            </w:tblGrid>
            <w:tr w:rsidR="004C4794" w:rsidTr="00F96B36">
              <w:trPr>
                <w:trHeight w:val="3546"/>
              </w:trPr>
              <w:tc>
                <w:tcPr>
                  <w:tcW w:w="9999" w:type="dxa"/>
                </w:tcPr>
                <w:p w:rsidR="004C4794" w:rsidRDefault="004C4794" w:rsidP="004C4794">
                  <w:pPr>
                    <w:pStyle w:val="Kop2"/>
                  </w:pPr>
                </w:p>
                <w:p w:rsidR="004C4794" w:rsidRDefault="004C4794" w:rsidP="004C4794"/>
                <w:p w:rsidR="004C4794" w:rsidRPr="00DF027C" w:rsidRDefault="004C4794" w:rsidP="004C4794">
                  <w:pPr>
                    <w:pStyle w:val="Inhoud"/>
                  </w:pPr>
                  <w:r>
                    <w:t>Aan het begin van dit schooljaar h</w:t>
                  </w:r>
                  <w:r w:rsidR="002256D0">
                    <w:t xml:space="preserve">eb ik mijzelf ingeschreven voor </w:t>
                  </w:r>
                  <w:r>
                    <w:t>Datascience for IoT (Internet of Things)</w:t>
                  </w:r>
                </w:p>
                <w:p w:rsidR="004C4794" w:rsidRDefault="004C4794" w:rsidP="004C4794"/>
                <w:p w:rsidR="004C4794" w:rsidRDefault="004C4794" w:rsidP="004C4794">
                  <w:pPr>
                    <w:pStyle w:val="Inhoud"/>
                  </w:pPr>
                  <w:r>
                    <w:t xml:space="preserve">Tijdens dit keuzevak leer je de ins en outs over de koppelingen tussen hardware en software door middel van </w:t>
                  </w:r>
                  <w:r w:rsidR="00234C47">
                    <w:t xml:space="preserve">o.a. </w:t>
                  </w:r>
                  <w:r>
                    <w:t xml:space="preserve">pipelines. Alles gaat tegenwoordig via de cloud en als aanstaand software engineer is het handig om kennis m.b.t dit gebied zo breed mogelijk in te schalen. </w:t>
                  </w:r>
                  <w:r w:rsidR="004F35A5">
                    <w:t xml:space="preserve">Omdat ik op de HRO leer </w:t>
                  </w:r>
                  <w:r w:rsidR="002256D0">
                    <w:t>s</w:t>
                  </w:r>
                  <w:r w:rsidR="00234C47">
                    <w:t>oftware en code te schrijven is het natuurlijk ook belangrijk om te weten hoe hardware hierop reageert.</w:t>
                  </w:r>
                </w:p>
              </w:tc>
            </w:tr>
            <w:tr w:rsidR="004C4794" w:rsidTr="00F96B36">
              <w:trPr>
                <w:trHeight w:val="5931"/>
              </w:trPr>
              <w:tc>
                <w:tcPr>
                  <w:tcW w:w="9999" w:type="dxa"/>
                </w:tcPr>
                <w:p w:rsidR="004C4794" w:rsidRDefault="004C4794" w:rsidP="004C4794">
                  <w:pPr>
                    <w:pStyle w:val="Inhoud"/>
                  </w:pPr>
                </w:p>
                <w:p w:rsidR="004C4794" w:rsidRDefault="004C4794" w:rsidP="004C4794">
                  <w:pPr>
                    <w:pStyle w:val="Inhoud"/>
                  </w:pPr>
                  <w:r>
                    <w:t xml:space="preserve">Dit project vergt ook technische kennis en onderzoek, tijdens de ontwikkeling van mijn eigen device ben ik begonnen met de technische basis, + en – polen en de wiskundige basis (boolean) true or false. </w:t>
                  </w:r>
                </w:p>
                <w:p w:rsidR="004C4794" w:rsidRDefault="004C4794" w:rsidP="004C4794">
                  <w:pPr>
                    <w:pStyle w:val="Inhoud"/>
                  </w:pPr>
                </w:p>
                <w:p w:rsidR="004C4794" w:rsidRDefault="004C4794" w:rsidP="004C4794">
                  <w:pPr>
                    <w:pStyle w:val="Inhoud"/>
                  </w:pPr>
                  <w:r>
                    <w:t>Vanuit dit aspect, beginnend met een printplaatje, h</w:t>
                  </w:r>
                  <w:r w:rsidR="002256D0">
                    <w:t xml:space="preserve">eb ik een werkend prototype kunnen maken </w:t>
                  </w:r>
                  <w:r>
                    <w:t xml:space="preserve">met </w:t>
                  </w:r>
                  <w:r w:rsidR="002256D0">
                    <w:t xml:space="preserve">een </w:t>
                  </w:r>
                  <w:r w:rsidR="004F35A5">
                    <w:t>(Linux) besturingssysteem</w:t>
                  </w:r>
                  <w:r>
                    <w:t xml:space="preserve">; een motion sensor. </w:t>
                  </w:r>
                </w:p>
                <w:p w:rsidR="004C4794" w:rsidRDefault="004C4794" w:rsidP="004C4794">
                  <w:pPr>
                    <w:pStyle w:val="Inhoud"/>
                    <w:rPr>
                      <w:i/>
                      <w:sz w:val="36"/>
                    </w:rPr>
                  </w:pPr>
                </w:p>
                <w:p w:rsidR="004C4794" w:rsidRDefault="004C4794" w:rsidP="004C4794">
                  <w:pPr>
                    <w:pStyle w:val="Inhoud"/>
                    <w:rPr>
                      <w:i/>
                      <w:sz w:val="36"/>
                    </w:rPr>
                  </w:pPr>
                </w:p>
              </w:tc>
            </w:tr>
          </w:tbl>
          <w:p w:rsidR="004C4794" w:rsidRDefault="004C4794" w:rsidP="00DF027C">
            <w:pPr>
              <w:pStyle w:val="Inhoud"/>
              <w:rPr>
                <w:i/>
                <w:sz w:val="36"/>
              </w:rPr>
            </w:pPr>
          </w:p>
          <w:p w:rsidR="004C4794" w:rsidRDefault="004C4794" w:rsidP="00DF027C">
            <w:pPr>
              <w:pStyle w:val="Inhoud"/>
              <w:rPr>
                <w:i/>
                <w:sz w:val="36"/>
              </w:rPr>
            </w:pPr>
          </w:p>
          <w:p w:rsidR="004C4794" w:rsidRDefault="004C4794" w:rsidP="00DF027C">
            <w:pPr>
              <w:pStyle w:val="Inhoud"/>
              <w:rPr>
                <w:i/>
                <w:sz w:val="36"/>
              </w:rPr>
            </w:pPr>
          </w:p>
          <w:p w:rsidR="004C4794" w:rsidRDefault="004C4794" w:rsidP="00DF027C">
            <w:pPr>
              <w:pStyle w:val="Inhoud"/>
              <w:rPr>
                <w:i/>
                <w:sz w:val="36"/>
              </w:rPr>
            </w:pPr>
          </w:p>
          <w:p w:rsidR="004C4794" w:rsidRDefault="004C4794" w:rsidP="00DF027C">
            <w:pPr>
              <w:pStyle w:val="Inhoud"/>
              <w:rPr>
                <w:i/>
                <w:sz w:val="36"/>
              </w:rPr>
            </w:pPr>
          </w:p>
          <w:p w:rsidR="004C4794" w:rsidRDefault="004C4794" w:rsidP="004C4794">
            <w:pPr>
              <w:pStyle w:val="Kop1"/>
            </w:pPr>
            <w:bookmarkStart w:id="1" w:name="_Toc63088522"/>
            <w:r>
              <w:rPr>
                <w:lang w:bidi="nl-NL"/>
              </w:rPr>
              <w:lastRenderedPageBreak/>
              <w:t>Onderzoek</w:t>
            </w:r>
            <w:bookmarkEnd w:id="1"/>
            <w:r>
              <w:rPr>
                <w:lang w:bidi="nl-NL"/>
              </w:rPr>
              <w:t xml:space="preserve"> </w:t>
            </w:r>
          </w:p>
          <w:tbl>
            <w:tblPr>
              <w:tblW w:w="9999" w:type="dxa"/>
              <w:tblInd w:w="40" w:type="dxa"/>
              <w:tblCellMar>
                <w:left w:w="0" w:type="dxa"/>
                <w:right w:w="0" w:type="dxa"/>
              </w:tblCellMar>
              <w:tblLook w:val="0000" w:firstRow="0" w:lastRow="0" w:firstColumn="0" w:lastColumn="0" w:noHBand="0" w:noVBand="0"/>
            </w:tblPr>
            <w:tblGrid>
              <w:gridCol w:w="9999"/>
            </w:tblGrid>
            <w:tr w:rsidR="004C4794" w:rsidTr="00F96B36">
              <w:trPr>
                <w:trHeight w:val="3546"/>
              </w:trPr>
              <w:tc>
                <w:tcPr>
                  <w:tcW w:w="9999" w:type="dxa"/>
                </w:tcPr>
                <w:bookmarkStart w:id="2" w:name="_Toc63088523"/>
                <w:p w:rsidR="004C4794" w:rsidRDefault="00762452" w:rsidP="004C4794">
                  <w:pPr>
                    <w:pStyle w:val="Kop2"/>
                  </w:pPr>
                  <w:sdt>
                    <w:sdtPr>
                      <w:id w:val="1458364618"/>
                      <w:placeholder>
                        <w:docPart w:val="3C1ADC2F0DDA4D64B2914B4C7275BB9A"/>
                      </w:placeholder>
                      <w15:appearance w15:val="hidden"/>
                    </w:sdtPr>
                    <w:sdtEndPr/>
                    <w:sdtContent>
                      <w:r w:rsidR="004C4794">
                        <w:t>De Raspberry PI 4</w:t>
                      </w:r>
                    </w:sdtContent>
                  </w:sdt>
                  <w:bookmarkEnd w:id="2"/>
                </w:p>
                <w:p w:rsidR="004C4794" w:rsidRDefault="004C4794" w:rsidP="004C4794"/>
                <w:p w:rsidR="004C4794" w:rsidRDefault="004C4794" w:rsidP="004C4794">
                  <w:pPr>
                    <w:pStyle w:val="Inhoud"/>
                  </w:pPr>
                  <w:r>
                    <w:t xml:space="preserve">Alvorens ik aan de slag kon met het project moest ik een printplaatje uitkiezen waarop ik </w:t>
                  </w:r>
                  <w:r w:rsidR="004F35A5">
                    <w:t>een</w:t>
                  </w:r>
                  <w:r w:rsidR="00234C47">
                    <w:t xml:space="preserve"> besturingssysteem </w:t>
                  </w:r>
                  <w:r>
                    <w:t xml:space="preserve">kon implementeren. Dit is de Raspberry PI 4 geworden, er zijn meerdere opties zoals bijvoorbeeld een Ardino. Deze heb ik bewust niet gekozen m.b.t. het toekomstperspectief. Ik ben begonnen met een enkel project, maar de Raspberry heeft meer aansluitingen en mogelijkheden (zoals HDMI, micro USB-c en camera output) </w:t>
                  </w:r>
                  <w:r w:rsidR="00234C47">
                    <w:t>voor een eventueel</w:t>
                  </w:r>
                  <w:r>
                    <w:t xml:space="preserve"> vervolg. </w:t>
                  </w:r>
                </w:p>
              </w:tc>
            </w:tr>
            <w:tr w:rsidR="004C4794" w:rsidTr="00F96B36">
              <w:trPr>
                <w:trHeight w:val="5931"/>
              </w:trPr>
              <w:tc>
                <w:tcPr>
                  <w:tcW w:w="9999" w:type="dxa"/>
                </w:tcPr>
                <w:p w:rsidR="004C4794" w:rsidRDefault="004C4794" w:rsidP="004C4794">
                  <w:pPr>
                    <w:pStyle w:val="Inhoud"/>
                  </w:pPr>
                </w:p>
                <w:p w:rsidR="00234C47" w:rsidRDefault="00234C47" w:rsidP="004C4794">
                  <w:pPr>
                    <w:pStyle w:val="Inhoud"/>
                  </w:pPr>
                  <w:r>
                    <w:t>Ik begon met PVA (plan van aanpak) met het doel wat ik wilde verwezenlijken aan het eind van het project, De motion sensor. Dit heb ik opgedeeld in het volgende stappenplan;</w:t>
                  </w:r>
                </w:p>
                <w:p w:rsidR="00234C47" w:rsidRDefault="00234C47" w:rsidP="00234C47">
                  <w:pPr>
                    <w:pStyle w:val="Inhoud"/>
                    <w:numPr>
                      <w:ilvl w:val="0"/>
                      <w:numId w:val="1"/>
                    </w:numPr>
                  </w:pPr>
                  <w:r>
                    <w:t>Guides en tutorials van de Raspberry onderzoeken</w:t>
                  </w:r>
                </w:p>
                <w:p w:rsidR="00234C47" w:rsidRDefault="00234C47" w:rsidP="00234C47">
                  <w:pPr>
                    <w:pStyle w:val="Inhoud"/>
                    <w:numPr>
                      <w:ilvl w:val="0"/>
                      <w:numId w:val="1"/>
                    </w:numPr>
                  </w:pPr>
                  <w:r>
                    <w:t xml:space="preserve">Benodigdheden aanschaffen </w:t>
                  </w:r>
                </w:p>
                <w:p w:rsidR="00234C47" w:rsidRDefault="00234C47" w:rsidP="00234C47">
                  <w:pPr>
                    <w:pStyle w:val="Inhoud"/>
                    <w:numPr>
                      <w:ilvl w:val="0"/>
                      <w:numId w:val="1"/>
                    </w:numPr>
                  </w:pPr>
                  <w:r>
                    <w:t>Besturingssysteem installeren en de PI aansluiten op een input monitor</w:t>
                  </w:r>
                </w:p>
                <w:p w:rsidR="00234C47" w:rsidRDefault="00234C47" w:rsidP="00234C47">
                  <w:pPr>
                    <w:pStyle w:val="Inhoud"/>
                    <w:numPr>
                      <w:ilvl w:val="0"/>
                      <w:numId w:val="1"/>
                    </w:numPr>
                  </w:pPr>
                  <w:r>
                    <w:t>Code, software schrijven voor het detecteren van beweging</w:t>
                  </w:r>
                </w:p>
                <w:p w:rsidR="00234C47" w:rsidRDefault="002256D0" w:rsidP="00234C47">
                  <w:pPr>
                    <w:pStyle w:val="Inhoud"/>
                    <w:numPr>
                      <w:ilvl w:val="0"/>
                      <w:numId w:val="1"/>
                    </w:numPr>
                  </w:pPr>
                  <w:r>
                    <w:t>Creëren van pipeline</w:t>
                  </w:r>
                </w:p>
                <w:p w:rsidR="00234C47" w:rsidRDefault="00234C47" w:rsidP="00234C47">
                  <w:pPr>
                    <w:pStyle w:val="Inhoud"/>
                    <w:numPr>
                      <w:ilvl w:val="0"/>
                      <w:numId w:val="1"/>
                    </w:numPr>
                  </w:pPr>
                  <w:r>
                    <w:t>De plottest, het testen van de motion sensor</w:t>
                  </w:r>
                </w:p>
                <w:p w:rsidR="00234C47" w:rsidRDefault="00234C47" w:rsidP="00234C47">
                  <w:pPr>
                    <w:pStyle w:val="Inhoud"/>
                    <w:numPr>
                      <w:ilvl w:val="0"/>
                      <w:numId w:val="1"/>
                    </w:numPr>
                  </w:pPr>
                  <w:r>
                    <w:t>Het maken van mijn eigen tutorial</w:t>
                  </w:r>
                </w:p>
                <w:p w:rsidR="00234C47" w:rsidRDefault="00234C47" w:rsidP="004C4794">
                  <w:pPr>
                    <w:pStyle w:val="Inhoud"/>
                  </w:pPr>
                </w:p>
                <w:p w:rsidR="004C4794" w:rsidRDefault="00234C47" w:rsidP="004C4794">
                  <w:pPr>
                    <w:pStyle w:val="Inhoud"/>
                  </w:pPr>
                  <w:r>
                    <w:t xml:space="preserve">Om te beginnen waren er relatief veel benodigdheden, een PIR Motion sensor om de beweging te detecteren, een GPIO paneel om de signalen vanaf de Raspberry te configureren, een monitor + toetsenbord + muis om de PI te besturen, installatiesoftware enzovoorts. </w:t>
                  </w:r>
                </w:p>
                <w:p w:rsidR="00234C47" w:rsidRDefault="00234C47" w:rsidP="004C4794">
                  <w:pPr>
                    <w:pStyle w:val="Inhoud"/>
                  </w:pPr>
                </w:p>
                <w:p w:rsidR="00234C47" w:rsidRDefault="00234C47" w:rsidP="004C4794">
                  <w:pPr>
                    <w:pStyle w:val="Inhoud"/>
                  </w:pPr>
                  <w:r>
                    <w:t xml:space="preserve">In de onderzoek uren heb ik dan ook het meeste tijd gestoken, toen ik eenmaal alles binnen had moest ik nog uitpluizen hoe alle hardware werkt, op elkaar reageert en aangesloten moest worden. </w:t>
                  </w:r>
                </w:p>
                <w:p w:rsidR="004C4794" w:rsidRDefault="004C4794" w:rsidP="004C4794">
                  <w:pPr>
                    <w:pStyle w:val="Inhoud"/>
                    <w:rPr>
                      <w:i/>
                      <w:sz w:val="36"/>
                    </w:rPr>
                  </w:pPr>
                </w:p>
                <w:p w:rsidR="004C4794" w:rsidRDefault="004C4794" w:rsidP="004C4794">
                  <w:pPr>
                    <w:pStyle w:val="Inhoud"/>
                    <w:rPr>
                      <w:i/>
                      <w:sz w:val="36"/>
                    </w:rPr>
                  </w:pPr>
                </w:p>
              </w:tc>
            </w:tr>
          </w:tbl>
          <w:p w:rsidR="00234C47" w:rsidRDefault="00234C47" w:rsidP="004C4794">
            <w:pPr>
              <w:pStyle w:val="Kop1"/>
              <w:rPr>
                <w:rFonts w:asciiTheme="minorHAnsi" w:eastAsiaTheme="minorEastAsia" w:hAnsiTheme="minorHAnsi" w:cstheme="minorBidi"/>
                <w:b w:val="0"/>
                <w:i/>
                <w:color w:val="082A75" w:themeColor="text2"/>
                <w:kern w:val="0"/>
                <w:sz w:val="36"/>
                <w:szCs w:val="22"/>
              </w:rPr>
            </w:pPr>
          </w:p>
          <w:p w:rsidR="004C4794" w:rsidRDefault="00234C47" w:rsidP="004C4794">
            <w:pPr>
              <w:pStyle w:val="Kop1"/>
            </w:pPr>
            <w:bookmarkStart w:id="3" w:name="_Toc63088524"/>
            <w:r>
              <w:rPr>
                <w:lang w:bidi="nl-NL"/>
              </w:rPr>
              <w:lastRenderedPageBreak/>
              <w:t>Het Project</w:t>
            </w:r>
            <w:bookmarkEnd w:id="3"/>
            <w:r w:rsidR="004C4794">
              <w:rPr>
                <w:lang w:bidi="nl-NL"/>
              </w:rPr>
              <w:t xml:space="preserve"> </w:t>
            </w:r>
          </w:p>
          <w:tbl>
            <w:tblPr>
              <w:tblW w:w="9999" w:type="dxa"/>
              <w:tblInd w:w="40" w:type="dxa"/>
              <w:tblCellMar>
                <w:left w:w="0" w:type="dxa"/>
                <w:right w:w="0" w:type="dxa"/>
              </w:tblCellMar>
              <w:tblLook w:val="0000" w:firstRow="0" w:lastRow="0" w:firstColumn="0" w:lastColumn="0" w:noHBand="0" w:noVBand="0"/>
            </w:tblPr>
            <w:tblGrid>
              <w:gridCol w:w="9999"/>
            </w:tblGrid>
            <w:tr w:rsidR="004C4794" w:rsidTr="00234C47">
              <w:trPr>
                <w:trHeight w:val="3546"/>
              </w:trPr>
              <w:tc>
                <w:tcPr>
                  <w:tcW w:w="9999" w:type="dxa"/>
                </w:tcPr>
                <w:bookmarkStart w:id="4" w:name="_Toc63088525"/>
                <w:p w:rsidR="004C4794" w:rsidRDefault="00762452" w:rsidP="004C4794">
                  <w:pPr>
                    <w:pStyle w:val="Kop2"/>
                  </w:pPr>
                  <w:sdt>
                    <w:sdtPr>
                      <w:id w:val="-1002125268"/>
                      <w:placeholder>
                        <w:docPart w:val="9DFA0E7AD9B04C48A04AC14C760EFD1E"/>
                      </w:placeholder>
                      <w15:appearance w15:val="hidden"/>
                    </w:sdtPr>
                    <w:sdtEndPr/>
                    <w:sdtContent>
                      <w:r w:rsidR="004C4794">
                        <w:t>Urenverantwoording</w:t>
                      </w:r>
                    </w:sdtContent>
                  </w:sdt>
                  <w:bookmarkEnd w:id="4"/>
                </w:p>
                <w:p w:rsidR="004C4794" w:rsidRDefault="004C4794" w:rsidP="004F35A5">
                  <w:pPr>
                    <w:pStyle w:val="Inhoud"/>
                  </w:pPr>
                </w:p>
                <w:p w:rsidR="00147BAB" w:rsidRDefault="00147BAB" w:rsidP="004F35A5">
                  <w:pPr>
                    <w:pStyle w:val="Inhoud"/>
                  </w:pPr>
                  <w:r>
                    <w:t>Ik ben begonnen met het downloaden van the Raspbian package op mijn PC en deze uncompressen hierna heb ik deze geïnstalleerd op de SD kaart.</w:t>
                  </w:r>
                </w:p>
                <w:p w:rsidR="00147BAB" w:rsidRDefault="00147BAB" w:rsidP="004F35A5">
                  <w:pPr>
                    <w:pStyle w:val="Inhoud"/>
                  </w:pPr>
                </w:p>
                <w:p w:rsidR="00147BAB" w:rsidRDefault="00147BAB" w:rsidP="004F35A5">
                  <w:pPr>
                    <w:pStyle w:val="Inhoud"/>
                  </w:pPr>
                  <w:r>
                    <w:t>Hierna ben ik de terminal leren kennen op de Raspberry, bijvoorbeeld een leuke tool is de pinout command waardoor je de hele Raspberry indeling en verbinding</w:t>
                  </w:r>
                  <w:r w:rsidR="002256D0">
                    <w:t>en weergegeven krijgt op de PI. Wanneer ik eenmaal ondervond hoe de pins en output werkte op de Raspberry duurde het niet lang meer om de PIR werkend te krijgen.</w:t>
                  </w:r>
                </w:p>
                <w:p w:rsidR="002256D0" w:rsidRDefault="002256D0" w:rsidP="004F35A5">
                  <w:pPr>
                    <w:pStyle w:val="Inhoud"/>
                  </w:pPr>
                </w:p>
                <w:p w:rsidR="002256D0" w:rsidRDefault="002256D0" w:rsidP="004F35A5">
                  <w:pPr>
                    <w:pStyle w:val="Inhoud"/>
                  </w:pPr>
                  <w:r>
                    <w:t xml:space="preserve">Het eerste probleem waar ik tegenaan liep was de gevoeligheid van de sensor. Tutorials wijzen dat deze verstelbaar is via de onderzijde, dit werkte helaas niet voor mij. </w:t>
                  </w:r>
                </w:p>
                <w:p w:rsidR="002256D0" w:rsidRDefault="002256D0" w:rsidP="004F35A5">
                  <w:pPr>
                    <w:pStyle w:val="Inhoud"/>
                  </w:pPr>
                </w:p>
                <w:p w:rsidR="002256D0" w:rsidRDefault="002256D0" w:rsidP="004F35A5">
                  <w:pPr>
                    <w:pStyle w:val="Inhoud"/>
                  </w:pPr>
                  <w:r>
                    <w:t xml:space="preserve">Ik moest de code als volgt aanpassen; </w:t>
                  </w:r>
                </w:p>
                <w:p w:rsidR="002256D0" w:rsidRDefault="002256D0"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p w:rsidR="00147BAB" w:rsidRDefault="00147BAB" w:rsidP="004F35A5">
                  <w:pPr>
                    <w:pStyle w:val="Inhoud"/>
                  </w:pPr>
                </w:p>
              </w:tc>
            </w:tr>
            <w:tr w:rsidR="004C4794" w:rsidRPr="004B77DD" w:rsidTr="00234C47">
              <w:trPr>
                <w:trHeight w:val="5931"/>
              </w:trPr>
              <w:tc>
                <w:tcPr>
                  <w:tcW w:w="9999" w:type="dxa"/>
                </w:tcPr>
                <w:p w:rsidR="00147BAB" w:rsidRDefault="00147BAB" w:rsidP="004C4794">
                  <w:pPr>
                    <w:pStyle w:val="Inhoud"/>
                  </w:pPr>
                </w:p>
                <w:p w:rsidR="00147BAB" w:rsidRDefault="00147BAB" w:rsidP="004C4794">
                  <w:pPr>
                    <w:pStyle w:val="Inhoud"/>
                  </w:pPr>
                  <w:bookmarkStart w:id="5" w:name="_GoBack"/>
                  <w:bookmarkEnd w:id="5"/>
                </w:p>
                <w:tbl>
                  <w:tblPr>
                    <w:tblStyle w:val="Rastertabel2-Accent2"/>
                    <w:tblW w:w="0" w:type="auto"/>
                    <w:tblLook w:val="04A0" w:firstRow="1" w:lastRow="0" w:firstColumn="1" w:lastColumn="0" w:noHBand="0" w:noVBand="1"/>
                  </w:tblPr>
                  <w:tblGrid>
                    <w:gridCol w:w="8846"/>
                    <w:gridCol w:w="1143"/>
                  </w:tblGrid>
                  <w:tr w:rsidR="00234C47" w:rsidTr="0023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234C47" w:rsidRDefault="004B77DD" w:rsidP="00234C47">
                        <w:pPr>
                          <w:pStyle w:val="Inhoud"/>
                        </w:pPr>
                        <w:r>
                          <w:t>Het project</w:t>
                        </w:r>
                      </w:p>
                    </w:tc>
                    <w:tc>
                      <w:tcPr>
                        <w:tcW w:w="1143" w:type="dxa"/>
                      </w:tcPr>
                      <w:p w:rsidR="00234C47" w:rsidRDefault="00234C47" w:rsidP="00234C47">
                        <w:pPr>
                          <w:pStyle w:val="Inhoud"/>
                          <w:cnfStyle w:val="100000000000" w:firstRow="1" w:lastRow="0" w:firstColumn="0" w:lastColumn="0" w:oddVBand="0" w:evenVBand="0" w:oddHBand="0" w:evenHBand="0" w:firstRowFirstColumn="0" w:firstRowLastColumn="0" w:lastRowFirstColumn="0" w:lastRowLastColumn="0"/>
                        </w:pPr>
                        <w:r>
                          <w:t>Uren</w:t>
                        </w:r>
                      </w:p>
                    </w:tc>
                  </w:tr>
                  <w:tr w:rsidR="00234C47" w:rsidRPr="004B77DD" w:rsidTr="0023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lang w:val="en-US"/>
                          </w:rPr>
                        </w:pPr>
                        <w:r w:rsidRPr="004B77DD">
                          <w:rPr>
                            <w:b w:val="0"/>
                            <w:lang w:val="en-US"/>
                          </w:rPr>
                          <w:t>Datascience for IoT (8 lessen x 2</w:t>
                        </w:r>
                        <w:r>
                          <w:rPr>
                            <w:b w:val="0"/>
                            <w:lang w:val="en-US"/>
                          </w:rPr>
                          <w:t>,5</w:t>
                        </w:r>
                        <w:r w:rsidRPr="004B77DD">
                          <w:rPr>
                            <w:b w:val="0"/>
                            <w:lang w:val="en-US"/>
                          </w:rPr>
                          <w:t xml:space="preserve"> uur per week) </w:t>
                        </w:r>
                      </w:p>
                    </w:tc>
                    <w:tc>
                      <w:tcPr>
                        <w:tcW w:w="1143" w:type="dxa"/>
                      </w:tcPr>
                      <w:p w:rsidR="00234C47" w:rsidRPr="004B77DD" w:rsidRDefault="004B77DD" w:rsidP="00234C47">
                        <w:pPr>
                          <w:pStyle w:val="Inhoud"/>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20 </w:t>
                        </w:r>
                      </w:p>
                    </w:tc>
                  </w:tr>
                  <w:tr w:rsidR="00234C47" w:rsidRPr="004B77DD" w:rsidTr="00234C47">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sidRPr="004B77DD">
                          <w:rPr>
                            <w:b w:val="0"/>
                          </w:rPr>
                          <w:t xml:space="preserve">Onderzoeken van de benodigdheden PI, bestuderen van beginner guides en het bekijken van tutorials </w:t>
                        </w:r>
                        <w:r>
                          <w:rPr>
                            <w:b w:val="0"/>
                          </w:rPr>
                          <w:t>(aansluiten monitor, besturingssysteem start-up )</w:t>
                        </w:r>
                      </w:p>
                    </w:tc>
                    <w:tc>
                      <w:tcPr>
                        <w:tcW w:w="1143" w:type="dxa"/>
                      </w:tcPr>
                      <w:p w:rsidR="00234C47" w:rsidRPr="004B77DD" w:rsidRDefault="004B77DD" w:rsidP="00234C47">
                        <w:pPr>
                          <w:pStyle w:val="Inhoud"/>
                          <w:cnfStyle w:val="000000000000" w:firstRow="0" w:lastRow="0" w:firstColumn="0" w:lastColumn="0" w:oddVBand="0" w:evenVBand="0" w:oddHBand="0" w:evenHBand="0" w:firstRowFirstColumn="0" w:firstRowLastColumn="0" w:lastRowFirstColumn="0" w:lastRowLastColumn="0"/>
                        </w:pPr>
                        <w:r>
                          <w:t>11</w:t>
                        </w:r>
                      </w:p>
                    </w:tc>
                  </w:tr>
                  <w:tr w:rsidR="00234C47" w:rsidRPr="004B77DD" w:rsidTr="0023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Pr>
                            <w:b w:val="0"/>
                          </w:rPr>
                          <w:t>Software schrijven voor het configureren</w:t>
                        </w:r>
                      </w:p>
                    </w:tc>
                    <w:tc>
                      <w:tcPr>
                        <w:tcW w:w="1143" w:type="dxa"/>
                      </w:tcPr>
                      <w:p w:rsidR="00234C47" w:rsidRPr="004B77DD" w:rsidRDefault="004B77DD" w:rsidP="00234C47">
                        <w:pPr>
                          <w:pStyle w:val="Inhoud"/>
                          <w:cnfStyle w:val="000000100000" w:firstRow="0" w:lastRow="0" w:firstColumn="0" w:lastColumn="0" w:oddVBand="0" w:evenVBand="0" w:oddHBand="1" w:evenHBand="0" w:firstRowFirstColumn="0" w:firstRowLastColumn="0" w:lastRowFirstColumn="0" w:lastRowLastColumn="0"/>
                        </w:pPr>
                        <w:r>
                          <w:t>8</w:t>
                        </w:r>
                      </w:p>
                    </w:tc>
                  </w:tr>
                  <w:tr w:rsidR="00234C47" w:rsidRPr="004B77DD" w:rsidTr="00234C47">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Pr>
                            <w:b w:val="0"/>
                          </w:rPr>
                          <w:t>Creëren van de pipelines</w:t>
                        </w:r>
                      </w:p>
                    </w:tc>
                    <w:tc>
                      <w:tcPr>
                        <w:tcW w:w="1143" w:type="dxa"/>
                      </w:tcPr>
                      <w:p w:rsidR="00234C47" w:rsidRPr="004B77DD" w:rsidRDefault="004B77DD" w:rsidP="00234C47">
                        <w:pPr>
                          <w:pStyle w:val="Inhoud"/>
                          <w:cnfStyle w:val="000000000000" w:firstRow="0" w:lastRow="0" w:firstColumn="0" w:lastColumn="0" w:oddVBand="0" w:evenVBand="0" w:oddHBand="0" w:evenHBand="0" w:firstRowFirstColumn="0" w:firstRowLastColumn="0" w:lastRowFirstColumn="0" w:lastRowLastColumn="0"/>
                        </w:pPr>
                        <w:r>
                          <w:t>2</w:t>
                        </w:r>
                      </w:p>
                    </w:tc>
                  </w:tr>
                  <w:tr w:rsidR="00234C47" w:rsidRPr="004B77DD" w:rsidTr="0023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Pr>
                            <w:b w:val="0"/>
                          </w:rPr>
                          <w:t xml:space="preserve">Badge 2 van de benodigdheden, PIR Motion en GPIO panel guides en tutorials </w:t>
                        </w:r>
                      </w:p>
                    </w:tc>
                    <w:tc>
                      <w:tcPr>
                        <w:tcW w:w="1143" w:type="dxa"/>
                      </w:tcPr>
                      <w:p w:rsidR="00234C47" w:rsidRPr="004B77DD" w:rsidRDefault="004B77DD" w:rsidP="00234C47">
                        <w:pPr>
                          <w:pStyle w:val="Inhoud"/>
                          <w:cnfStyle w:val="000000100000" w:firstRow="0" w:lastRow="0" w:firstColumn="0" w:lastColumn="0" w:oddVBand="0" w:evenVBand="0" w:oddHBand="1" w:evenHBand="0" w:firstRowFirstColumn="0" w:firstRowLastColumn="0" w:lastRowFirstColumn="0" w:lastRowLastColumn="0"/>
                        </w:pPr>
                        <w:r>
                          <w:t>6</w:t>
                        </w:r>
                      </w:p>
                    </w:tc>
                  </w:tr>
                  <w:tr w:rsidR="00234C47" w:rsidRPr="004B77DD" w:rsidTr="00234C47">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Pr>
                            <w:b w:val="0"/>
                          </w:rPr>
                          <w:t xml:space="preserve">Plottest maken en toepassen </w:t>
                        </w:r>
                      </w:p>
                    </w:tc>
                    <w:tc>
                      <w:tcPr>
                        <w:tcW w:w="1143" w:type="dxa"/>
                      </w:tcPr>
                      <w:p w:rsidR="00234C47" w:rsidRPr="004B77DD" w:rsidRDefault="004B77DD" w:rsidP="00234C47">
                        <w:pPr>
                          <w:pStyle w:val="Inhoud"/>
                          <w:cnfStyle w:val="000000000000" w:firstRow="0" w:lastRow="0" w:firstColumn="0" w:lastColumn="0" w:oddVBand="0" w:evenVBand="0" w:oddHBand="0" w:evenHBand="0" w:firstRowFirstColumn="0" w:firstRowLastColumn="0" w:lastRowFirstColumn="0" w:lastRowLastColumn="0"/>
                        </w:pPr>
                        <w:r>
                          <w:t>5</w:t>
                        </w:r>
                      </w:p>
                    </w:tc>
                  </w:tr>
                  <w:tr w:rsidR="00234C47" w:rsidRPr="004B77DD" w:rsidTr="0023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234C47" w:rsidRPr="004B77DD" w:rsidRDefault="004B77DD" w:rsidP="00234C47">
                        <w:pPr>
                          <w:pStyle w:val="Inhoud"/>
                          <w:rPr>
                            <w:b w:val="0"/>
                          </w:rPr>
                        </w:pPr>
                        <w:r>
                          <w:rPr>
                            <w:b w:val="0"/>
                          </w:rPr>
                          <w:t xml:space="preserve">Maken van mijn eigen tutorial </w:t>
                        </w:r>
                      </w:p>
                    </w:tc>
                    <w:tc>
                      <w:tcPr>
                        <w:tcW w:w="1143" w:type="dxa"/>
                      </w:tcPr>
                      <w:p w:rsidR="004B77DD" w:rsidRPr="004B77DD" w:rsidRDefault="004B77DD" w:rsidP="00234C47">
                        <w:pPr>
                          <w:pStyle w:val="Inhoud"/>
                          <w:cnfStyle w:val="000000100000" w:firstRow="0" w:lastRow="0" w:firstColumn="0" w:lastColumn="0" w:oddVBand="0" w:evenVBand="0" w:oddHBand="1" w:evenHBand="0" w:firstRowFirstColumn="0" w:firstRowLastColumn="0" w:lastRowFirstColumn="0" w:lastRowLastColumn="0"/>
                        </w:pPr>
                        <w:r>
                          <w:t>2</w:t>
                        </w:r>
                      </w:p>
                    </w:tc>
                  </w:tr>
                  <w:tr w:rsidR="004B77DD" w:rsidRPr="004B77DD" w:rsidTr="00234C47">
                    <w:tc>
                      <w:tcPr>
                        <w:cnfStyle w:val="001000000000" w:firstRow="0" w:lastRow="0" w:firstColumn="1" w:lastColumn="0" w:oddVBand="0" w:evenVBand="0" w:oddHBand="0" w:evenHBand="0" w:firstRowFirstColumn="0" w:firstRowLastColumn="0" w:lastRowFirstColumn="0" w:lastRowLastColumn="0"/>
                        <w:tcW w:w="8846" w:type="dxa"/>
                      </w:tcPr>
                      <w:p w:rsidR="004B77DD" w:rsidRDefault="004B77DD" w:rsidP="00234C47">
                        <w:pPr>
                          <w:pStyle w:val="Inhoud"/>
                          <w:rPr>
                            <w:b w:val="0"/>
                          </w:rPr>
                        </w:pPr>
                        <w:r>
                          <w:rPr>
                            <w:b w:val="0"/>
                          </w:rPr>
                          <w:t>Documentatie van het project (inclusief Github)</w:t>
                        </w:r>
                      </w:p>
                    </w:tc>
                    <w:tc>
                      <w:tcPr>
                        <w:tcW w:w="1143" w:type="dxa"/>
                      </w:tcPr>
                      <w:p w:rsidR="004B77DD" w:rsidRDefault="004B77DD" w:rsidP="00234C47">
                        <w:pPr>
                          <w:pStyle w:val="Inhoud"/>
                          <w:cnfStyle w:val="000000000000" w:firstRow="0" w:lastRow="0" w:firstColumn="0" w:lastColumn="0" w:oddVBand="0" w:evenVBand="0" w:oddHBand="0" w:evenHBand="0" w:firstRowFirstColumn="0" w:firstRowLastColumn="0" w:lastRowFirstColumn="0" w:lastRowLastColumn="0"/>
                        </w:pPr>
                        <w:r>
                          <w:t>5,5</w:t>
                        </w:r>
                      </w:p>
                    </w:tc>
                  </w:tr>
                  <w:tr w:rsidR="004B77DD" w:rsidRPr="004B77DD" w:rsidTr="0023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6" w:type="dxa"/>
                      </w:tcPr>
                      <w:p w:rsidR="004B77DD" w:rsidRDefault="004B77DD" w:rsidP="00234C47">
                        <w:pPr>
                          <w:pStyle w:val="Inhoud"/>
                          <w:rPr>
                            <w:b w:val="0"/>
                          </w:rPr>
                        </w:pPr>
                      </w:p>
                    </w:tc>
                    <w:tc>
                      <w:tcPr>
                        <w:tcW w:w="1143" w:type="dxa"/>
                      </w:tcPr>
                      <w:p w:rsidR="004B77DD" w:rsidRDefault="004B77DD" w:rsidP="00234C47">
                        <w:pPr>
                          <w:pStyle w:val="Inhoud"/>
                          <w:cnfStyle w:val="000000100000" w:firstRow="0" w:lastRow="0" w:firstColumn="0" w:lastColumn="0" w:oddVBand="0" w:evenVBand="0" w:oddHBand="1" w:evenHBand="0" w:firstRowFirstColumn="0" w:firstRowLastColumn="0" w:lastRowFirstColumn="0" w:lastRowLastColumn="0"/>
                        </w:pPr>
                      </w:p>
                    </w:tc>
                  </w:tr>
                  <w:tr w:rsidR="004B77DD" w:rsidRPr="004B77DD" w:rsidTr="00234C47">
                    <w:tc>
                      <w:tcPr>
                        <w:cnfStyle w:val="001000000000" w:firstRow="0" w:lastRow="0" w:firstColumn="1" w:lastColumn="0" w:oddVBand="0" w:evenVBand="0" w:oddHBand="0" w:evenHBand="0" w:firstRowFirstColumn="0" w:firstRowLastColumn="0" w:lastRowFirstColumn="0" w:lastRowLastColumn="0"/>
                        <w:tcW w:w="8846" w:type="dxa"/>
                      </w:tcPr>
                      <w:p w:rsidR="004B77DD" w:rsidRPr="004B77DD" w:rsidRDefault="004B77DD" w:rsidP="00234C47">
                        <w:pPr>
                          <w:pStyle w:val="Inhoud"/>
                        </w:pPr>
                        <w:r>
                          <w:t>Totaal</w:t>
                        </w:r>
                      </w:p>
                    </w:tc>
                    <w:tc>
                      <w:tcPr>
                        <w:tcW w:w="1143" w:type="dxa"/>
                      </w:tcPr>
                      <w:p w:rsidR="004B77DD" w:rsidRDefault="004B77DD" w:rsidP="00234C47">
                        <w:pPr>
                          <w:pStyle w:val="Inhoud"/>
                          <w:cnfStyle w:val="000000000000" w:firstRow="0" w:lastRow="0" w:firstColumn="0" w:lastColumn="0" w:oddVBand="0" w:evenVBand="0" w:oddHBand="0" w:evenHBand="0" w:firstRowFirstColumn="0" w:firstRowLastColumn="0" w:lastRowFirstColumn="0" w:lastRowLastColumn="0"/>
                        </w:pPr>
                        <w:r>
                          <w:t>59,5</w:t>
                        </w:r>
                      </w:p>
                    </w:tc>
                  </w:tr>
                </w:tbl>
                <w:p w:rsidR="00234C47" w:rsidRPr="004B77DD" w:rsidRDefault="00234C47" w:rsidP="00234C47">
                  <w:pPr>
                    <w:pStyle w:val="Inhoud"/>
                  </w:pPr>
                </w:p>
                <w:p w:rsidR="00234C47" w:rsidRPr="004B77DD" w:rsidRDefault="00234C47" w:rsidP="004C4794">
                  <w:pPr>
                    <w:pStyle w:val="Inhoud"/>
                  </w:pPr>
                </w:p>
                <w:p w:rsidR="00234C47" w:rsidRPr="004B77DD" w:rsidRDefault="00234C47" w:rsidP="004C4794">
                  <w:pPr>
                    <w:pStyle w:val="Inhoud"/>
                  </w:pPr>
                </w:p>
                <w:p w:rsidR="00234C47" w:rsidRPr="004B77DD" w:rsidRDefault="00234C47" w:rsidP="004C4794">
                  <w:pPr>
                    <w:pStyle w:val="Inhoud"/>
                  </w:pPr>
                </w:p>
                <w:p w:rsidR="00234C47" w:rsidRPr="004B77DD" w:rsidRDefault="00234C47" w:rsidP="004C4794">
                  <w:pPr>
                    <w:pStyle w:val="Inhoud"/>
                  </w:pPr>
                </w:p>
                <w:p w:rsidR="00234C47" w:rsidRPr="004B77DD" w:rsidRDefault="00234C47" w:rsidP="004C4794">
                  <w:pPr>
                    <w:pStyle w:val="Inhoud"/>
                  </w:pPr>
                </w:p>
                <w:p w:rsidR="00234C47" w:rsidRPr="004B77DD" w:rsidRDefault="00234C47" w:rsidP="004C4794">
                  <w:pPr>
                    <w:pStyle w:val="Inhoud"/>
                  </w:pPr>
                </w:p>
                <w:p w:rsidR="004C4794" w:rsidRDefault="004C4794" w:rsidP="004C4794">
                  <w:pPr>
                    <w:pStyle w:val="Inhoud"/>
                  </w:pPr>
                </w:p>
                <w:p w:rsidR="004B77DD" w:rsidRPr="004B77DD" w:rsidRDefault="004B77DD" w:rsidP="004C4794">
                  <w:pPr>
                    <w:pStyle w:val="Inhoud"/>
                    <w:rPr>
                      <w:i/>
                      <w:sz w:val="36"/>
                    </w:rPr>
                  </w:pPr>
                </w:p>
              </w:tc>
            </w:tr>
          </w:tbl>
          <w:p w:rsidR="004C4794" w:rsidRPr="004B77DD" w:rsidRDefault="004C4794" w:rsidP="00DF027C">
            <w:pPr>
              <w:pStyle w:val="Inhoud"/>
              <w:rPr>
                <w:i/>
                <w:sz w:val="36"/>
              </w:rPr>
            </w:pPr>
          </w:p>
          <w:p w:rsidR="004C4794" w:rsidRDefault="00234C47" w:rsidP="004C4794">
            <w:pPr>
              <w:pStyle w:val="Kop1"/>
            </w:pPr>
            <w:bookmarkStart w:id="6" w:name="_Toc63088526"/>
            <w:r>
              <w:rPr>
                <w:lang w:bidi="nl-NL"/>
              </w:rPr>
              <w:lastRenderedPageBreak/>
              <w:t>Bronnen</w:t>
            </w:r>
            <w:bookmarkEnd w:id="6"/>
            <w:r w:rsidR="004C4794">
              <w:rPr>
                <w:lang w:bidi="nl-NL"/>
              </w:rPr>
              <w:t xml:space="preserve"> </w:t>
            </w:r>
          </w:p>
          <w:tbl>
            <w:tblPr>
              <w:tblW w:w="9999" w:type="dxa"/>
              <w:tblInd w:w="40" w:type="dxa"/>
              <w:tblCellMar>
                <w:left w:w="0" w:type="dxa"/>
                <w:right w:w="0" w:type="dxa"/>
              </w:tblCellMar>
              <w:tblLook w:val="0000" w:firstRow="0" w:lastRow="0" w:firstColumn="0" w:lastColumn="0" w:noHBand="0" w:noVBand="0"/>
            </w:tblPr>
            <w:tblGrid>
              <w:gridCol w:w="9999"/>
            </w:tblGrid>
            <w:tr w:rsidR="004C4794" w:rsidTr="00F96B36">
              <w:trPr>
                <w:trHeight w:val="3546"/>
              </w:trPr>
              <w:tc>
                <w:tcPr>
                  <w:tcW w:w="9999" w:type="dxa"/>
                </w:tcPr>
                <w:p w:rsidR="004C4794" w:rsidRDefault="00BE0DEC" w:rsidP="004C4794">
                  <w:pPr>
                    <w:pStyle w:val="Kop2"/>
                  </w:pPr>
                  <w:bookmarkStart w:id="7" w:name="_Toc63088527"/>
                  <w:r>
                    <w:t>Github</w:t>
                  </w:r>
                  <w:r w:rsidR="00234C47">
                    <w:t xml:space="preserve"> en video</w:t>
                  </w:r>
                  <w:bookmarkEnd w:id="7"/>
                  <w:r w:rsidR="00234C47">
                    <w:t xml:space="preserve"> </w:t>
                  </w:r>
                </w:p>
                <w:p w:rsidR="004C4794" w:rsidRDefault="004C4794" w:rsidP="004C4794"/>
                <w:p w:rsidR="004C4794" w:rsidRPr="00DF027C" w:rsidRDefault="00E2669F" w:rsidP="004C4794">
                  <w:pPr>
                    <w:pStyle w:val="Inhoud"/>
                  </w:pPr>
                  <w:r>
                    <w:t xml:space="preserve">Het project heb ik opgeleverd via Github, mijn repositories kunt u vinden onder </w:t>
                  </w:r>
                  <w:hyperlink r:id="rId10" w:history="1">
                    <w:r w:rsidRPr="008762C4">
                      <w:rPr>
                        <w:rStyle w:val="Hyperlink"/>
                      </w:rPr>
                      <w:t>www.github.com/Denise-sys</w:t>
                    </w:r>
                  </w:hyperlink>
                  <w:r>
                    <w:t xml:space="preserve"> </w:t>
                  </w:r>
                </w:p>
                <w:p w:rsidR="004C4794" w:rsidRDefault="004C4794" w:rsidP="004C4794"/>
                <w:p w:rsidR="004C4794" w:rsidRDefault="004F35A5" w:rsidP="004F35A5">
                  <w:pPr>
                    <w:pStyle w:val="Inhoud"/>
                  </w:pPr>
                  <w:r>
                    <w:t xml:space="preserve">De tutorial die ik </w:t>
                  </w:r>
                  <w:r w:rsidR="00854614">
                    <w:t>heb gemaakt kunt u vinden op;</w:t>
                  </w:r>
                </w:p>
              </w:tc>
            </w:tr>
            <w:tr w:rsidR="004C4794" w:rsidTr="00F96B36">
              <w:trPr>
                <w:trHeight w:val="1899"/>
              </w:trPr>
              <w:tc>
                <w:tcPr>
                  <w:tcW w:w="9999" w:type="dxa"/>
                  <w:shd w:val="clear" w:color="auto" w:fill="F2F2F2" w:themeFill="background1" w:themeFillShade="F2"/>
                  <w:vAlign w:val="center"/>
                </w:tcPr>
                <w:p w:rsidR="004C4794" w:rsidRPr="00DF027C" w:rsidRDefault="004C4794" w:rsidP="004C4794">
                  <w:pPr>
                    <w:pStyle w:val="Tekstmetnadruk"/>
                    <w:jc w:val="center"/>
                  </w:pPr>
                  <w:r>
                    <w:rPr>
                      <w:noProof/>
                      <w:lang w:eastAsia="nl-NL"/>
                    </w:rPr>
                    <mc:AlternateContent>
                      <mc:Choice Requires="wps">
                        <w:drawing>
                          <wp:inline distT="0" distB="0" distL="0" distR="0" wp14:anchorId="3EE97B33" wp14:editId="1E281CF6">
                            <wp:extent cx="5422005" cy="410902"/>
                            <wp:effectExtent l="0" t="0" r="0" b="0"/>
                            <wp:docPr id="11" name="Tekstvak 11"/>
                            <wp:cNvGraphicFramePr/>
                            <a:graphic xmlns:a="http://schemas.openxmlformats.org/drawingml/2006/main">
                              <a:graphicData uri="http://schemas.microsoft.com/office/word/2010/wordprocessingShape">
                                <wps:wsp>
                                  <wps:cNvSpPr txBox="1"/>
                                  <wps:spPr>
                                    <a:xfrm>
                                      <a:off x="0" y="0"/>
                                      <a:ext cx="5422005" cy="410902"/>
                                    </a:xfrm>
                                    <a:prstGeom prst="rect">
                                      <a:avLst/>
                                    </a:prstGeom>
                                    <a:noFill/>
                                    <a:ln w="6350">
                                      <a:noFill/>
                                    </a:ln>
                                  </wps:spPr>
                                  <wps:txbx>
                                    <w:txbxContent>
                                      <w:p w:rsidR="004C4794" w:rsidRPr="00854614" w:rsidRDefault="00854614" w:rsidP="004C4794">
                                        <w:pPr>
                                          <w:jc w:val="center"/>
                                          <w:rPr>
                                            <w:lang w:val="en-US"/>
                                          </w:rPr>
                                        </w:pPr>
                                        <w:r>
                                          <w:rPr>
                                            <w:i/>
                                            <w:sz w:val="36"/>
                                            <w:szCs w:val="36"/>
                                            <w:lang w:val="en-US" w:bidi="nl-NL"/>
                                          </w:rPr>
                                          <w:t>www. Streamable.nl/asldkjflaskjdf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E97B33" id="Tekstvak 11" o:spid="_x0000_s1027" type="#_x0000_t202" style="width:426.95pt;height: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" filled="f" stroked="f" strokeweight=".5pt">
                            <v:textbox>
                              <w:txbxContent>
                                <w:p w:rsidR="004C4794" w:rsidRPr="00854614" w:rsidRDefault="00854614" w:rsidP="004C4794">
                                  <w:pPr>
                                    <w:jc w:val="center"/>
                                    <w:rPr>
                                      <w:lang w:val="en-US"/>
                                    </w:rPr>
                                  </w:pPr>
                                  <w:r>
                                    <w:rPr>
                                      <w:i/>
                                      <w:sz w:val="36"/>
                                      <w:szCs w:val="36"/>
                                      <w:lang w:val="en-US" w:bidi="nl-NL"/>
                                    </w:rPr>
                                    <w:t>www. Streamable.nl/asldkjflaskjdf</w:t>
                                  </w:r>
                                </w:p>
                              </w:txbxContent>
                            </v:textbox>
                            <w10:anchorlock/>
                          </v:shape>
                        </w:pict>
                      </mc:Fallback>
                    </mc:AlternateContent>
                  </w:r>
                </w:p>
              </w:tc>
            </w:tr>
            <w:tr w:rsidR="004C4794" w:rsidTr="00F96B36">
              <w:trPr>
                <w:trHeight w:val="5931"/>
              </w:trPr>
              <w:tc>
                <w:tcPr>
                  <w:tcW w:w="9999" w:type="dxa"/>
                </w:tcPr>
                <w:p w:rsidR="004C4794" w:rsidRDefault="004C4794" w:rsidP="004C4794">
                  <w:pPr>
                    <w:pStyle w:val="Inhoud"/>
                  </w:pPr>
                </w:p>
                <w:p w:rsidR="004C4794" w:rsidRDefault="00854614" w:rsidP="004C4794">
                  <w:pPr>
                    <w:pStyle w:val="Inhoud"/>
                  </w:pPr>
                  <w:r>
                    <w:t>Heeft u nog vragen en/of opmerkingen schroom alstublieft niet contact op te nemen!</w:t>
                  </w:r>
                </w:p>
                <w:p w:rsidR="00854614" w:rsidRDefault="00854614" w:rsidP="004C4794">
                  <w:pPr>
                    <w:pStyle w:val="Inhoud"/>
                  </w:pPr>
                </w:p>
                <w:p w:rsidR="00854614" w:rsidRDefault="00854614" w:rsidP="004C4794">
                  <w:pPr>
                    <w:pStyle w:val="Inhoud"/>
                  </w:pPr>
                  <w:r>
                    <w:t>Denise van Roon</w:t>
                  </w:r>
                </w:p>
                <w:p w:rsidR="00854614" w:rsidRDefault="00854614" w:rsidP="004C4794">
                  <w:pPr>
                    <w:pStyle w:val="Inhoud"/>
                  </w:pPr>
                  <w:r>
                    <w:t xml:space="preserve">+316 21 44 02 28 </w:t>
                  </w:r>
                </w:p>
                <w:p w:rsidR="00854614" w:rsidRPr="00854614" w:rsidRDefault="00854614" w:rsidP="004C4794">
                  <w:pPr>
                    <w:pStyle w:val="Inhoud"/>
                  </w:pPr>
                  <w:r>
                    <w:t>d_vanroon@outlook.com</w:t>
                  </w:r>
                </w:p>
                <w:p w:rsidR="004C4794" w:rsidRDefault="004C4794" w:rsidP="004C4794">
                  <w:pPr>
                    <w:pStyle w:val="Inhoud"/>
                    <w:rPr>
                      <w:i/>
                      <w:sz w:val="36"/>
                    </w:rPr>
                  </w:pPr>
                </w:p>
              </w:tc>
            </w:tr>
          </w:tbl>
          <w:p w:rsidR="004C4794" w:rsidRDefault="004C4794" w:rsidP="00DF027C">
            <w:pPr>
              <w:pStyle w:val="Inhoud"/>
              <w:rPr>
                <w:i/>
                <w:sz w:val="36"/>
              </w:rPr>
            </w:pPr>
          </w:p>
        </w:tc>
      </w:tr>
    </w:tbl>
    <w:p w:rsidR="00AB02A7" w:rsidRDefault="00AB02A7" w:rsidP="00DF027C"/>
    <w:p w:rsidR="0087605E" w:rsidRPr="00D70D02" w:rsidRDefault="0087605E" w:rsidP="00AB02A7">
      <w:pPr>
        <w:spacing w:after="200"/>
      </w:pPr>
    </w:p>
    <w:sectPr w:rsidR="0087605E" w:rsidRPr="00D70D02"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452" w:rsidRDefault="00762452">
      <w:r>
        <w:separator/>
      </w:r>
    </w:p>
    <w:p w:rsidR="00762452" w:rsidRDefault="00762452"/>
  </w:endnote>
  <w:endnote w:type="continuationSeparator" w:id="0">
    <w:p w:rsidR="00762452" w:rsidRDefault="00762452">
      <w:r>
        <w:continuationSeparator/>
      </w:r>
    </w:p>
    <w:p w:rsidR="00762452" w:rsidRDefault="00762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194395"/>
      <w:docPartObj>
        <w:docPartGallery w:val="Page Numbers (Bottom of Page)"/>
        <w:docPartUnique/>
      </w:docPartObj>
    </w:sdtPr>
    <w:sdtEndPr>
      <w:rPr>
        <w:noProof/>
      </w:rPr>
    </w:sdtEndPr>
    <w:sdtContent>
      <w:p w:rsidR="00DF027C" w:rsidRDefault="00DF027C">
        <w:pPr>
          <w:pStyle w:val="Voettekst"/>
          <w:jc w:val="center"/>
        </w:pPr>
        <w:r>
          <w:rPr>
            <w:lang w:bidi="nl-NL"/>
          </w:rPr>
          <w:fldChar w:fldCharType="begin"/>
        </w:r>
        <w:r>
          <w:rPr>
            <w:lang w:bidi="nl-NL"/>
          </w:rPr>
          <w:instrText xml:space="preserve"> PAGE   \* MERGEFORMAT </w:instrText>
        </w:r>
        <w:r>
          <w:rPr>
            <w:lang w:bidi="nl-NL"/>
          </w:rPr>
          <w:fldChar w:fldCharType="separate"/>
        </w:r>
        <w:r w:rsidR="002256D0">
          <w:rPr>
            <w:noProof/>
            <w:lang w:bidi="nl-NL"/>
          </w:rPr>
          <w:t>7</w:t>
        </w:r>
        <w:r>
          <w:rPr>
            <w:noProof/>
            <w:lang w:bidi="nl-NL"/>
          </w:rPr>
          <w:fldChar w:fldCharType="end"/>
        </w:r>
      </w:p>
    </w:sdtContent>
  </w:sdt>
  <w:p w:rsidR="00DF027C" w:rsidRDefault="00DF027C" w:rsidP="00B14C6A">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452" w:rsidRDefault="00762452">
      <w:r>
        <w:separator/>
      </w:r>
    </w:p>
    <w:p w:rsidR="00762452" w:rsidRDefault="00762452"/>
  </w:footnote>
  <w:footnote w:type="continuationSeparator" w:id="0">
    <w:p w:rsidR="00762452" w:rsidRDefault="00762452">
      <w:r>
        <w:continuationSeparator/>
      </w:r>
    </w:p>
    <w:p w:rsidR="00762452" w:rsidRDefault="007624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Koptekst"/>
          </w:pPr>
        </w:p>
      </w:tc>
    </w:tr>
  </w:tbl>
  <w:p w:rsidR="00D077E9" w:rsidRDefault="00D077E9" w:rsidP="00D077E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91133"/>
    <w:multiLevelType w:val="hybridMultilevel"/>
    <w:tmpl w:val="F03EFC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94"/>
    <w:rsid w:val="0002482E"/>
    <w:rsid w:val="00050324"/>
    <w:rsid w:val="000A0150"/>
    <w:rsid w:val="000A191F"/>
    <w:rsid w:val="000E63C9"/>
    <w:rsid w:val="00111ABD"/>
    <w:rsid w:val="00130E9D"/>
    <w:rsid w:val="00147BAB"/>
    <w:rsid w:val="00150A6D"/>
    <w:rsid w:val="00185B35"/>
    <w:rsid w:val="001F2BC8"/>
    <w:rsid w:val="001F5F6B"/>
    <w:rsid w:val="002256D0"/>
    <w:rsid w:val="00234C47"/>
    <w:rsid w:val="00243EBC"/>
    <w:rsid w:val="00246A35"/>
    <w:rsid w:val="00284348"/>
    <w:rsid w:val="002D4652"/>
    <w:rsid w:val="002F51F5"/>
    <w:rsid w:val="00312137"/>
    <w:rsid w:val="00330359"/>
    <w:rsid w:val="0033762F"/>
    <w:rsid w:val="00360494"/>
    <w:rsid w:val="00366C7E"/>
    <w:rsid w:val="00384EA3"/>
    <w:rsid w:val="003A39A1"/>
    <w:rsid w:val="003C2191"/>
    <w:rsid w:val="003D3863"/>
    <w:rsid w:val="004110DE"/>
    <w:rsid w:val="0044085A"/>
    <w:rsid w:val="004B21A5"/>
    <w:rsid w:val="004B77DD"/>
    <w:rsid w:val="004C4794"/>
    <w:rsid w:val="004F35A5"/>
    <w:rsid w:val="005037F0"/>
    <w:rsid w:val="00516A86"/>
    <w:rsid w:val="005275F6"/>
    <w:rsid w:val="00572102"/>
    <w:rsid w:val="005F1BB0"/>
    <w:rsid w:val="00656C4D"/>
    <w:rsid w:val="006E5716"/>
    <w:rsid w:val="007302B3"/>
    <w:rsid w:val="00730733"/>
    <w:rsid w:val="00730E3A"/>
    <w:rsid w:val="00736AAF"/>
    <w:rsid w:val="00762452"/>
    <w:rsid w:val="00765B2A"/>
    <w:rsid w:val="00783A34"/>
    <w:rsid w:val="007C6B52"/>
    <w:rsid w:val="007D16C5"/>
    <w:rsid w:val="00854614"/>
    <w:rsid w:val="00862FE4"/>
    <w:rsid w:val="0086389A"/>
    <w:rsid w:val="0087605E"/>
    <w:rsid w:val="008B1FEE"/>
    <w:rsid w:val="00903C32"/>
    <w:rsid w:val="00916B16"/>
    <w:rsid w:val="009173B9"/>
    <w:rsid w:val="0093335D"/>
    <w:rsid w:val="0093613E"/>
    <w:rsid w:val="00943026"/>
    <w:rsid w:val="00966B81"/>
    <w:rsid w:val="009C7720"/>
    <w:rsid w:val="00A02EDF"/>
    <w:rsid w:val="00A23AFA"/>
    <w:rsid w:val="00A31B3E"/>
    <w:rsid w:val="00A532F3"/>
    <w:rsid w:val="00A8489E"/>
    <w:rsid w:val="00AB02A7"/>
    <w:rsid w:val="00AC29F3"/>
    <w:rsid w:val="00B14C6A"/>
    <w:rsid w:val="00B231E5"/>
    <w:rsid w:val="00BE0DEC"/>
    <w:rsid w:val="00C02B87"/>
    <w:rsid w:val="00C4086D"/>
    <w:rsid w:val="00CA1896"/>
    <w:rsid w:val="00CB5B28"/>
    <w:rsid w:val="00CF5371"/>
    <w:rsid w:val="00D0323A"/>
    <w:rsid w:val="00D0559F"/>
    <w:rsid w:val="00D077E9"/>
    <w:rsid w:val="00D42CB7"/>
    <w:rsid w:val="00D5413D"/>
    <w:rsid w:val="00D570A9"/>
    <w:rsid w:val="00D70D02"/>
    <w:rsid w:val="00D770C7"/>
    <w:rsid w:val="00D8238A"/>
    <w:rsid w:val="00D86945"/>
    <w:rsid w:val="00D90290"/>
    <w:rsid w:val="00DD152F"/>
    <w:rsid w:val="00DE213F"/>
    <w:rsid w:val="00DF027C"/>
    <w:rsid w:val="00E00A32"/>
    <w:rsid w:val="00E22ACD"/>
    <w:rsid w:val="00E2669F"/>
    <w:rsid w:val="00E620B0"/>
    <w:rsid w:val="00E81B40"/>
    <w:rsid w:val="00EF555B"/>
    <w:rsid w:val="00F027BB"/>
    <w:rsid w:val="00F11DCF"/>
    <w:rsid w:val="00F162EA"/>
    <w:rsid w:val="00F52D27"/>
    <w:rsid w:val="00F83527"/>
    <w:rsid w:val="00FD583F"/>
    <w:rsid w:val="00FD7488"/>
    <w:rsid w:val="00FF16B4"/>
    <w:rsid w:val="00FF53C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01C50E-1CF2-4417-960B-F5078775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86945"/>
    <w:pPr>
      <w:spacing w:after="0"/>
    </w:pPr>
    <w:rPr>
      <w:rFonts w:eastAsiaTheme="minorEastAsia"/>
      <w:b/>
      <w:color w:val="082A75" w:themeColor="text2"/>
      <w:sz w:val="28"/>
      <w:szCs w:val="22"/>
    </w:rPr>
  </w:style>
  <w:style w:type="paragraph" w:styleId="Kop1">
    <w:name w:val="heading 1"/>
    <w:basedOn w:val="Standaard"/>
    <w:link w:val="Kop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Kop2">
    <w:name w:val="heading 2"/>
    <w:basedOn w:val="Standaard"/>
    <w:next w:val="Standaard"/>
    <w:link w:val="Kop2Char"/>
    <w:uiPriority w:val="4"/>
    <w:qFormat/>
    <w:rsid w:val="00DF027C"/>
    <w:pPr>
      <w:keepNext/>
      <w:spacing w:after="240" w:line="240" w:lineRule="auto"/>
      <w:outlineLvl w:val="1"/>
    </w:pPr>
    <w:rPr>
      <w:rFonts w:eastAsiaTheme="majorEastAsia" w:cstheme="majorBidi"/>
      <w:b w:val="0"/>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Titel">
    <w:name w:val="Title"/>
    <w:basedOn w:val="Standaard"/>
    <w:link w:val="Tite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Char">
    <w:name w:val="Titel Char"/>
    <w:basedOn w:val="Standaardalinea-lettertype"/>
    <w:link w:val="Titel"/>
    <w:uiPriority w:val="1"/>
    <w:rsid w:val="00D86945"/>
    <w:rPr>
      <w:rFonts w:asciiTheme="majorHAnsi" w:eastAsiaTheme="majorEastAsia" w:hAnsiTheme="majorHAnsi" w:cstheme="majorBidi"/>
      <w:b/>
      <w:bCs/>
      <w:color w:val="082A75" w:themeColor="text2"/>
      <w:sz w:val="72"/>
      <w:szCs w:val="52"/>
    </w:rPr>
  </w:style>
  <w:style w:type="paragraph" w:styleId="Ondertitel">
    <w:name w:val="Subtitle"/>
    <w:basedOn w:val="Standaard"/>
    <w:link w:val="OndertitelChar"/>
    <w:uiPriority w:val="2"/>
    <w:qFormat/>
    <w:rsid w:val="00D86945"/>
    <w:pPr>
      <w:framePr w:hSpace="180" w:wrap="around" w:vAnchor="text" w:hAnchor="margin" w:y="1167"/>
    </w:pPr>
    <w:rPr>
      <w:b w:val="0"/>
      <w:caps/>
      <w:spacing w:val="20"/>
      <w:sz w:val="32"/>
    </w:rPr>
  </w:style>
  <w:style w:type="character" w:customStyle="1" w:styleId="OndertitelChar">
    <w:name w:val="Ondertitel Char"/>
    <w:basedOn w:val="Standaardalinea-lettertype"/>
    <w:link w:val="Ondertitel"/>
    <w:uiPriority w:val="2"/>
    <w:rsid w:val="00D86945"/>
    <w:rPr>
      <w:rFonts w:eastAsiaTheme="minorEastAsia"/>
      <w:caps/>
      <w:color w:val="082A75" w:themeColor="text2"/>
      <w:spacing w:val="20"/>
      <w:sz w:val="32"/>
      <w:szCs w:val="22"/>
    </w:rPr>
  </w:style>
  <w:style w:type="character" w:customStyle="1" w:styleId="Kop1Char">
    <w:name w:val="Kop 1 Char"/>
    <w:basedOn w:val="Standaardalinea-lettertype"/>
    <w:link w:val="Kop1"/>
    <w:uiPriority w:val="4"/>
    <w:rsid w:val="00D077E9"/>
    <w:rPr>
      <w:rFonts w:asciiTheme="majorHAnsi" w:eastAsiaTheme="majorEastAsia" w:hAnsiTheme="majorHAnsi" w:cstheme="majorBidi"/>
      <w:b/>
      <w:color w:val="061F57" w:themeColor="text2" w:themeShade="BF"/>
      <w:kern w:val="28"/>
      <w:sz w:val="52"/>
      <w:szCs w:val="32"/>
    </w:rPr>
  </w:style>
  <w:style w:type="paragraph" w:styleId="Koptekst">
    <w:name w:val="header"/>
    <w:basedOn w:val="Standaard"/>
    <w:link w:val="KoptekstChar"/>
    <w:uiPriority w:val="8"/>
    <w:unhideWhenUsed/>
    <w:rsid w:val="005037F0"/>
  </w:style>
  <w:style w:type="character" w:customStyle="1" w:styleId="KoptekstChar">
    <w:name w:val="Koptekst Char"/>
    <w:basedOn w:val="Standaardalinea-lettertype"/>
    <w:link w:val="Koptekst"/>
    <w:uiPriority w:val="8"/>
    <w:rsid w:val="0093335D"/>
  </w:style>
  <w:style w:type="paragraph" w:styleId="Voettekst">
    <w:name w:val="footer"/>
    <w:basedOn w:val="Standaard"/>
    <w:link w:val="VoettekstChar"/>
    <w:uiPriority w:val="99"/>
    <w:unhideWhenUsed/>
    <w:rsid w:val="005037F0"/>
  </w:style>
  <w:style w:type="character" w:customStyle="1" w:styleId="VoettekstChar">
    <w:name w:val="Voettekst Char"/>
    <w:basedOn w:val="Standaardalinea-lettertype"/>
    <w:link w:val="Voettekst"/>
    <w:uiPriority w:val="99"/>
    <w:rsid w:val="005037F0"/>
    <w:rPr>
      <w:sz w:val="24"/>
      <w:szCs w:val="24"/>
    </w:rPr>
  </w:style>
  <w:style w:type="paragraph" w:customStyle="1" w:styleId="Naam">
    <w:name w:val="Naam"/>
    <w:basedOn w:val="Standaard"/>
    <w:uiPriority w:val="3"/>
    <w:qFormat/>
    <w:rsid w:val="00B231E5"/>
    <w:pPr>
      <w:spacing w:line="240" w:lineRule="auto"/>
      <w:jc w:val="right"/>
    </w:pPr>
  </w:style>
  <w:style w:type="character" w:customStyle="1" w:styleId="Kop2Char">
    <w:name w:val="Kop 2 Char"/>
    <w:basedOn w:val="Standaardalinea-lettertype"/>
    <w:link w:val="Kop2"/>
    <w:uiPriority w:val="4"/>
    <w:rsid w:val="00DF027C"/>
    <w:rPr>
      <w:rFonts w:eastAsiaTheme="majorEastAsia" w:cstheme="majorBidi"/>
      <w:color w:val="082A75" w:themeColor="text2"/>
      <w:sz w:val="36"/>
      <w:szCs w:val="26"/>
    </w:rPr>
  </w:style>
  <w:style w:type="table" w:styleId="Tabelraster">
    <w:name w:val="Table Grid"/>
    <w:basedOn w:val="Standaardtabe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D86945"/>
    <w:rPr>
      <w:color w:val="808080"/>
    </w:rPr>
  </w:style>
  <w:style w:type="paragraph" w:customStyle="1" w:styleId="Inhoud">
    <w:name w:val="Inhoud"/>
    <w:basedOn w:val="Standaard"/>
    <w:link w:val="Tekensvoorinhoud"/>
    <w:qFormat/>
    <w:rsid w:val="00DF027C"/>
    <w:rPr>
      <w:b w:val="0"/>
    </w:rPr>
  </w:style>
  <w:style w:type="paragraph" w:customStyle="1" w:styleId="Tekstmetnadruk">
    <w:name w:val="Tekst met nadruk"/>
    <w:basedOn w:val="Standaard"/>
    <w:link w:val="Tekensvoortekstmetnadruk"/>
    <w:qFormat/>
    <w:rsid w:val="00DF027C"/>
  </w:style>
  <w:style w:type="character" w:customStyle="1" w:styleId="Tekensvoorinhoud">
    <w:name w:val="Tekens voor inhoud"/>
    <w:basedOn w:val="Standaardalinea-lettertype"/>
    <w:link w:val="Inhoud"/>
    <w:rsid w:val="00DF027C"/>
    <w:rPr>
      <w:rFonts w:eastAsiaTheme="minorEastAsia"/>
      <w:color w:val="082A75" w:themeColor="text2"/>
      <w:sz w:val="28"/>
      <w:szCs w:val="22"/>
    </w:rPr>
  </w:style>
  <w:style w:type="character" w:customStyle="1" w:styleId="Tekensvoortekstmetnadruk">
    <w:name w:val="Tekens voor tekst met nadruk"/>
    <w:basedOn w:val="Standaardalinea-lettertype"/>
    <w:link w:val="Tekstmetnadruk"/>
    <w:rsid w:val="00DF027C"/>
    <w:rPr>
      <w:rFonts w:eastAsiaTheme="minorEastAsia"/>
      <w:b/>
      <w:color w:val="082A75" w:themeColor="text2"/>
      <w:sz w:val="28"/>
      <w:szCs w:val="22"/>
    </w:rPr>
  </w:style>
  <w:style w:type="paragraph" w:styleId="Kopvaninhoudsopgave">
    <w:name w:val="TOC Heading"/>
    <w:basedOn w:val="Kop1"/>
    <w:next w:val="Standaard"/>
    <w:uiPriority w:val="39"/>
    <w:unhideWhenUsed/>
    <w:qFormat/>
    <w:rsid w:val="004C4794"/>
    <w:pPr>
      <w:keepLines/>
      <w:spacing w:after="0" w:line="259" w:lineRule="auto"/>
      <w:outlineLvl w:val="9"/>
    </w:pPr>
    <w:rPr>
      <w:b w:val="0"/>
      <w:color w:val="013A57" w:themeColor="accent1" w:themeShade="BF"/>
      <w:kern w:val="0"/>
      <w:sz w:val="32"/>
      <w:lang w:eastAsia="nl-NL"/>
    </w:rPr>
  </w:style>
  <w:style w:type="paragraph" w:styleId="Inhopg1">
    <w:name w:val="toc 1"/>
    <w:basedOn w:val="Standaard"/>
    <w:next w:val="Standaard"/>
    <w:autoRedefine/>
    <w:uiPriority w:val="39"/>
    <w:unhideWhenUsed/>
    <w:rsid w:val="004C4794"/>
    <w:pPr>
      <w:spacing w:after="100"/>
    </w:pPr>
  </w:style>
  <w:style w:type="paragraph" w:styleId="Inhopg2">
    <w:name w:val="toc 2"/>
    <w:basedOn w:val="Standaard"/>
    <w:next w:val="Standaard"/>
    <w:autoRedefine/>
    <w:uiPriority w:val="39"/>
    <w:unhideWhenUsed/>
    <w:rsid w:val="004C4794"/>
    <w:pPr>
      <w:spacing w:after="100"/>
      <w:ind w:left="280"/>
    </w:pPr>
  </w:style>
  <w:style w:type="character" w:styleId="Hyperlink">
    <w:name w:val="Hyperlink"/>
    <w:basedOn w:val="Standaardalinea-lettertype"/>
    <w:uiPriority w:val="99"/>
    <w:unhideWhenUsed/>
    <w:rsid w:val="004C4794"/>
    <w:rPr>
      <w:color w:val="3592CF" w:themeColor="hyperlink"/>
      <w:u w:val="single"/>
    </w:rPr>
  </w:style>
  <w:style w:type="table" w:styleId="Rastertabel2-Accent2">
    <w:name w:val="Grid Table 2 Accent 2"/>
    <w:basedOn w:val="Standaardtabel"/>
    <w:uiPriority w:val="47"/>
    <w:rsid w:val="00234C47"/>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Denise-s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van\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E62F66DC874387ADBDDF2D05305B83"/>
        <w:category>
          <w:name w:val="Algemeen"/>
          <w:gallery w:val="placeholder"/>
        </w:category>
        <w:types>
          <w:type w:val="bbPlcHdr"/>
        </w:types>
        <w:behaviors>
          <w:behavior w:val="content"/>
        </w:behaviors>
        <w:guid w:val="{9986AE10-0329-462A-983C-B5482D9B326D}"/>
      </w:docPartPr>
      <w:docPartBody>
        <w:p w:rsidR="00A6339C" w:rsidRDefault="00D33189">
          <w:pPr>
            <w:pStyle w:val="3EE62F66DC874387ADBDDF2D05305B83"/>
          </w:pPr>
          <w:r w:rsidRPr="00D86945">
            <w:rPr>
              <w:rStyle w:val="OndertitelChar"/>
              <w:b/>
              <w:lang w:bidi="nl-NL"/>
            </w:rPr>
            <w:fldChar w:fldCharType="begin"/>
          </w:r>
          <w:r w:rsidRPr="00D86945">
            <w:rPr>
              <w:rStyle w:val="OndertitelChar"/>
              <w:lang w:bidi="nl-NL"/>
            </w:rPr>
            <w:instrText xml:space="preserve"> DATE  \@ "MMMM d"  \* MERGEFORMAT </w:instrText>
          </w:r>
          <w:r w:rsidRPr="00D86945">
            <w:rPr>
              <w:rStyle w:val="OndertitelChar"/>
              <w:b/>
              <w:lang w:bidi="nl-NL"/>
            </w:rPr>
            <w:fldChar w:fldCharType="separate"/>
          </w:r>
          <w:r>
            <w:rPr>
              <w:rStyle w:val="OndertitelChar"/>
              <w:lang w:bidi="nl-NL"/>
            </w:rPr>
            <w:t>februari 1</w:t>
          </w:r>
          <w:r w:rsidRPr="00D86945">
            <w:rPr>
              <w:rStyle w:val="OndertitelChar"/>
              <w:b/>
              <w:lang w:bidi="nl-NL"/>
            </w:rPr>
            <w:fldChar w:fldCharType="end"/>
          </w:r>
        </w:p>
      </w:docPartBody>
    </w:docPart>
    <w:docPart>
      <w:docPartPr>
        <w:name w:val="A953D7B1C6384E7CA2A602690A3FC1AF"/>
        <w:category>
          <w:name w:val="Algemeen"/>
          <w:gallery w:val="placeholder"/>
        </w:category>
        <w:types>
          <w:type w:val="bbPlcHdr"/>
        </w:types>
        <w:behaviors>
          <w:behavior w:val="content"/>
        </w:behaviors>
        <w:guid w:val="{77B4A770-D870-4288-965F-2E57182266F4}"/>
      </w:docPartPr>
      <w:docPartBody>
        <w:p w:rsidR="00A6339C" w:rsidRDefault="00D33189">
          <w:pPr>
            <w:pStyle w:val="A953D7B1C6384E7CA2A602690A3FC1AF"/>
          </w:pPr>
          <w:r>
            <w:rPr>
              <w:lang w:bidi="nl-NL"/>
            </w:rPr>
            <w:t>BEDRIJFSNAAM</w:t>
          </w:r>
        </w:p>
      </w:docPartBody>
    </w:docPart>
    <w:docPart>
      <w:docPartPr>
        <w:name w:val="3C1ADC2F0DDA4D64B2914B4C7275BB9A"/>
        <w:category>
          <w:name w:val="Algemeen"/>
          <w:gallery w:val="placeholder"/>
        </w:category>
        <w:types>
          <w:type w:val="bbPlcHdr"/>
        </w:types>
        <w:behaviors>
          <w:behavior w:val="content"/>
        </w:behaviors>
        <w:guid w:val="{FDE57C90-E9A3-44FE-B908-04F380A2E298}"/>
      </w:docPartPr>
      <w:docPartBody>
        <w:p w:rsidR="00A6339C" w:rsidRDefault="003B2722" w:rsidP="003B2722">
          <w:pPr>
            <w:pStyle w:val="3C1ADC2F0DDA4D64B2914B4C7275BB9A"/>
          </w:pPr>
          <w:r w:rsidRPr="00DF027C">
            <w:rPr>
              <w:lang w:bidi="nl-NL"/>
            </w:rPr>
            <w:t>Tekst ondertitel komt hier</w:t>
          </w:r>
        </w:p>
      </w:docPartBody>
    </w:docPart>
    <w:docPart>
      <w:docPartPr>
        <w:name w:val="9DFA0E7AD9B04C48A04AC14C760EFD1E"/>
        <w:category>
          <w:name w:val="Algemeen"/>
          <w:gallery w:val="placeholder"/>
        </w:category>
        <w:types>
          <w:type w:val="bbPlcHdr"/>
        </w:types>
        <w:behaviors>
          <w:behavior w:val="content"/>
        </w:behaviors>
        <w:guid w:val="{4EED8073-57B3-41B8-A0EC-DF0E5C86467E}"/>
      </w:docPartPr>
      <w:docPartBody>
        <w:p w:rsidR="00A6339C" w:rsidRDefault="003B2722" w:rsidP="003B2722">
          <w:pPr>
            <w:pStyle w:val="9DFA0E7AD9B04C48A04AC14C760EFD1E"/>
          </w:pPr>
          <w:r w:rsidRPr="00DF027C">
            <w:rPr>
              <w:lang w:bidi="nl-NL"/>
            </w:rPr>
            <w:t>Tekst ondertitel komt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22"/>
    <w:rsid w:val="003B2722"/>
    <w:rsid w:val="00A6339C"/>
    <w:rsid w:val="00CF784D"/>
    <w:rsid w:val="00D33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OndertitelChar">
    <w:name w:val="Ondertitel Char"/>
    <w:basedOn w:val="Standaardalinea-lettertype"/>
    <w:link w:val="Ondertitel"/>
    <w:uiPriority w:val="2"/>
    <w:rPr>
      <w:caps/>
      <w:color w:val="44546A" w:themeColor="text2"/>
      <w:spacing w:val="20"/>
      <w:sz w:val="32"/>
      <w:lang w:eastAsia="en-US"/>
    </w:rPr>
  </w:style>
  <w:style w:type="paragraph" w:customStyle="1" w:styleId="3EE62F66DC874387ADBDDF2D05305B83">
    <w:name w:val="3EE62F66DC874387ADBDDF2D05305B83"/>
  </w:style>
  <w:style w:type="paragraph" w:customStyle="1" w:styleId="A953D7B1C6384E7CA2A602690A3FC1AF">
    <w:name w:val="A953D7B1C6384E7CA2A602690A3FC1AF"/>
  </w:style>
  <w:style w:type="paragraph" w:customStyle="1" w:styleId="4786D4275E7C4EE2BC43F55E144B9F96">
    <w:name w:val="4786D4275E7C4EE2BC43F55E144B9F96"/>
  </w:style>
  <w:style w:type="paragraph" w:customStyle="1" w:styleId="A6678687DC234A39950F277E569E6D30">
    <w:name w:val="A6678687DC234A39950F277E569E6D30"/>
  </w:style>
  <w:style w:type="paragraph" w:customStyle="1" w:styleId="6D99117857474B3F8E15FF4FD3BF3225">
    <w:name w:val="6D99117857474B3F8E15FF4FD3BF3225"/>
  </w:style>
  <w:style w:type="paragraph" w:customStyle="1" w:styleId="75A3D724E1DB47FA90FFA0F3AC16EC2D">
    <w:name w:val="75A3D724E1DB47FA90FFA0F3AC16EC2D"/>
  </w:style>
  <w:style w:type="paragraph" w:customStyle="1" w:styleId="798ED310FE84402D8557D3E8733F6252">
    <w:name w:val="798ED310FE84402D8557D3E8733F6252"/>
  </w:style>
  <w:style w:type="paragraph" w:customStyle="1" w:styleId="160AF7F313284186B45BA0CDA64BA100">
    <w:name w:val="160AF7F313284186B45BA0CDA64BA100"/>
  </w:style>
  <w:style w:type="paragraph" w:customStyle="1" w:styleId="462822B64F1E4EBE862657588EF69F83">
    <w:name w:val="462822B64F1E4EBE862657588EF69F83"/>
    <w:rsid w:val="003B2722"/>
  </w:style>
  <w:style w:type="paragraph" w:customStyle="1" w:styleId="CECB7E316E7646629930FD30827ECED7">
    <w:name w:val="CECB7E316E7646629930FD30827ECED7"/>
    <w:rsid w:val="003B2722"/>
  </w:style>
  <w:style w:type="paragraph" w:customStyle="1" w:styleId="D98FFC47C92948718D0EC050DD23F23D">
    <w:name w:val="D98FFC47C92948718D0EC050DD23F23D"/>
    <w:rsid w:val="003B2722"/>
  </w:style>
  <w:style w:type="paragraph" w:customStyle="1" w:styleId="7785619B536C49C3B90E94CCA7243CC4">
    <w:name w:val="7785619B536C49C3B90E94CCA7243CC4"/>
    <w:rsid w:val="003B2722"/>
  </w:style>
  <w:style w:type="paragraph" w:customStyle="1" w:styleId="1079697CDF4E443BB5AE3007E9DA3678">
    <w:name w:val="1079697CDF4E443BB5AE3007E9DA3678"/>
    <w:rsid w:val="003B2722"/>
  </w:style>
  <w:style w:type="paragraph" w:customStyle="1" w:styleId="3C1ADC2F0DDA4D64B2914B4C7275BB9A">
    <w:name w:val="3C1ADC2F0DDA4D64B2914B4C7275BB9A"/>
    <w:rsid w:val="003B2722"/>
  </w:style>
  <w:style w:type="paragraph" w:customStyle="1" w:styleId="E6E54DCF94D94925A795F794621C0824">
    <w:name w:val="E6E54DCF94D94925A795F794621C0824"/>
    <w:rsid w:val="003B2722"/>
  </w:style>
  <w:style w:type="paragraph" w:customStyle="1" w:styleId="14877BEE910A4C0AAD2EB504EA3CF19E">
    <w:name w:val="14877BEE910A4C0AAD2EB504EA3CF19E"/>
    <w:rsid w:val="003B2722"/>
  </w:style>
  <w:style w:type="paragraph" w:customStyle="1" w:styleId="DB29C95CE57044C49FC126197B7EA197">
    <w:name w:val="DB29C95CE57044C49FC126197B7EA197"/>
    <w:rsid w:val="003B2722"/>
  </w:style>
  <w:style w:type="paragraph" w:customStyle="1" w:styleId="40AF56C7C4FA4BA0AF5C06094B9252D4">
    <w:name w:val="40AF56C7C4FA4BA0AF5C06094B9252D4"/>
    <w:rsid w:val="003B2722"/>
  </w:style>
  <w:style w:type="paragraph" w:customStyle="1" w:styleId="9DFA0E7AD9B04C48A04AC14C760EFD1E">
    <w:name w:val="9DFA0E7AD9B04C48A04AC14C760EFD1E"/>
    <w:rsid w:val="003B2722"/>
  </w:style>
  <w:style w:type="paragraph" w:customStyle="1" w:styleId="984397AC003043C8A25046CA9D9DE723">
    <w:name w:val="984397AC003043C8A25046CA9D9DE723"/>
    <w:rsid w:val="003B2722"/>
  </w:style>
  <w:style w:type="paragraph" w:customStyle="1" w:styleId="7BCB2BE98B9A4ABC9D979705BE55A672">
    <w:name w:val="7BCB2BE98B9A4ABC9D979705BE55A672"/>
    <w:rsid w:val="003B2722"/>
  </w:style>
  <w:style w:type="paragraph" w:customStyle="1" w:styleId="879CCFF7BD8047C885FB7BDDA091DBA4">
    <w:name w:val="879CCFF7BD8047C885FB7BDDA091DBA4"/>
    <w:rsid w:val="003B2722"/>
  </w:style>
  <w:style w:type="paragraph" w:customStyle="1" w:styleId="3FAB6FED4CB843DBB0EEDCC05D850C4C">
    <w:name w:val="3FAB6FED4CB843DBB0EEDCC05D850C4C"/>
    <w:rsid w:val="003B2722"/>
  </w:style>
  <w:style w:type="paragraph" w:customStyle="1" w:styleId="C18EB8D36D584ADAACAC2D89B601616D">
    <w:name w:val="C18EB8D36D584ADAACAC2D89B601616D"/>
    <w:rsid w:val="003B2722"/>
  </w:style>
  <w:style w:type="paragraph" w:customStyle="1" w:styleId="2A7A863AD4EC4440BDEFD90FE70B6AED">
    <w:name w:val="2A7A863AD4EC4440BDEFD90FE70B6AED"/>
    <w:rsid w:val="003B2722"/>
  </w:style>
  <w:style w:type="paragraph" w:customStyle="1" w:styleId="4805D36ED8BE43D59398EA8CEE76F7E6">
    <w:name w:val="4805D36ED8BE43D59398EA8CEE76F7E6"/>
    <w:rsid w:val="003B2722"/>
  </w:style>
  <w:style w:type="paragraph" w:customStyle="1" w:styleId="DC01F32DC5E74B6C9D6EB0EF3E466DD1">
    <w:name w:val="DC01F32DC5E74B6C9D6EB0EF3E466DD1"/>
    <w:rsid w:val="003B2722"/>
  </w:style>
  <w:style w:type="paragraph" w:customStyle="1" w:styleId="711EAA035667403DA60F41975EC89A18">
    <w:name w:val="711EAA035667403DA60F41975EC89A18"/>
    <w:rsid w:val="003B2722"/>
  </w:style>
  <w:style w:type="paragraph" w:customStyle="1" w:styleId="BF470319B1EC4FC0A9846FDA80DD2DE3">
    <w:name w:val="BF470319B1EC4FC0A9846FDA80DD2DE3"/>
    <w:rsid w:val="003B2722"/>
  </w:style>
  <w:style w:type="paragraph" w:customStyle="1" w:styleId="EFA2E188467E49F68D84836A32646C62">
    <w:name w:val="EFA2E188467E49F68D84836A32646C62"/>
    <w:rsid w:val="003B2722"/>
  </w:style>
  <w:style w:type="paragraph" w:customStyle="1" w:styleId="AF1F75AE333649798419064064D4BA80">
    <w:name w:val="AF1F75AE333649798419064064D4BA80"/>
    <w:rsid w:val="003B2722"/>
  </w:style>
  <w:style w:type="paragraph" w:customStyle="1" w:styleId="09DC1A7FAD724A1F950CD343C684930E">
    <w:name w:val="09DC1A7FAD724A1F950CD343C684930E"/>
    <w:rsid w:val="003B2722"/>
  </w:style>
  <w:style w:type="paragraph" w:customStyle="1" w:styleId="E6059F436C874B26827E5C1B507B94F1">
    <w:name w:val="E6059F436C874B26827E5C1B507B94F1"/>
    <w:rsid w:val="003B2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0071-C4BD-4221-AE84-5386017C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383</TotalTime>
  <Pages>7</Pages>
  <Words>714</Words>
  <Characters>3927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Denise van Roon</dc:creator>
  <cp:keywords/>
  <cp:lastModifiedBy>Microsoft-account</cp:lastModifiedBy>
  <cp:revision>3</cp:revision>
  <cp:lastPrinted>2006-08-01T17:47:00Z</cp:lastPrinted>
  <dcterms:created xsi:type="dcterms:W3CDTF">2021-02-08T15:47:00Z</dcterms:created>
  <dcterms:modified xsi:type="dcterms:W3CDTF">2021-02-09T20:02:00Z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